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47D5" w14:textId="2E46173B" w:rsidR="00C53ADA" w:rsidRPr="006A0481" w:rsidRDefault="00C53ADA" w:rsidP="004D6D91">
      <w:pPr>
        <w:pStyle w:val="afff6"/>
      </w:pPr>
      <w:r w:rsidRPr="006A0481">
        <w:t xml:space="preserve">Министерство науки </w:t>
      </w:r>
      <w:r w:rsidR="00E93983">
        <w:t xml:space="preserve">и высшего образования </w:t>
      </w:r>
      <w:r w:rsidRPr="006A0481">
        <w:t>Российской Федерации</w:t>
      </w:r>
    </w:p>
    <w:p w14:paraId="6C87764A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 xml:space="preserve">Санкт-Петербургский </w:t>
      </w:r>
      <w:r w:rsidR="00C6615B">
        <w:rPr>
          <w:rFonts w:cs="Times New Roman"/>
        </w:rPr>
        <w:t>П</w:t>
      </w:r>
      <w:r w:rsidRPr="006A0481">
        <w:rPr>
          <w:rFonts w:cs="Times New Roman"/>
        </w:rPr>
        <w:t xml:space="preserve">олитехнический </w:t>
      </w:r>
      <w:r w:rsidR="00C6615B">
        <w:rPr>
          <w:rFonts w:cs="Times New Roman"/>
        </w:rPr>
        <w:t>У</w:t>
      </w:r>
      <w:r w:rsidRPr="006A0481">
        <w:rPr>
          <w:rFonts w:cs="Times New Roman"/>
        </w:rPr>
        <w:t>ниверситет</w:t>
      </w:r>
      <w:r w:rsidR="00FF6364" w:rsidRPr="00FF6364">
        <w:rPr>
          <w:rFonts w:cs="Times New Roman"/>
        </w:rPr>
        <w:t xml:space="preserve"> Петра Великого</w:t>
      </w:r>
    </w:p>
    <w:p w14:paraId="23D1F2C4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>—</w:t>
      </w:r>
    </w:p>
    <w:p w14:paraId="485B02AC" w14:textId="1C103E40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>Институт</w:t>
      </w:r>
      <w:r w:rsidR="00666D21">
        <w:rPr>
          <w:rFonts w:cs="Times New Roman"/>
        </w:rPr>
        <w:t xml:space="preserve"> компьютерных наук и</w:t>
      </w:r>
      <w:r w:rsidRPr="006A0481">
        <w:rPr>
          <w:rFonts w:cs="Times New Roman"/>
        </w:rPr>
        <w:t xml:space="preserve"> </w:t>
      </w:r>
      <w:r w:rsidR="006E2B77">
        <w:rPr>
          <w:rFonts w:cs="Times New Roman"/>
        </w:rPr>
        <w:t>кибербезопасности</w:t>
      </w:r>
    </w:p>
    <w:p w14:paraId="66826689" w14:textId="77777777" w:rsidR="00C53ADA" w:rsidRDefault="00C53ADA" w:rsidP="00D335CB">
      <w:pPr>
        <w:pStyle w:val="afffd"/>
      </w:pPr>
    </w:p>
    <w:p w14:paraId="33A47EBF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489F2B3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D49E846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760929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EE5219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746A38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BFC4DA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93CEBA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129E8B3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0FD0CBE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82A610F" w14:textId="01AD6FBF" w:rsidR="002632D6" w:rsidRPr="00D335CB" w:rsidRDefault="002632D6" w:rsidP="002632D6">
      <w:pPr>
        <w:pStyle w:val="afff3"/>
        <w:outlineLvl w:val="0"/>
        <w:rPr>
          <w:caps/>
          <w:sz w:val="24"/>
          <w:szCs w:val="24"/>
          <w:lang w:val="ru-RU"/>
        </w:rPr>
      </w:pPr>
      <w:r w:rsidRPr="00D335CB">
        <w:rPr>
          <w:lang w:val="ru-RU"/>
        </w:rPr>
        <w:t xml:space="preserve">ЛАБОРАТОРНАЯ РАБОТА № </w:t>
      </w:r>
      <w:r w:rsidR="00E6175D">
        <w:rPr>
          <w:lang w:val="ru-RU"/>
        </w:rPr>
        <w:t>1</w:t>
      </w:r>
    </w:p>
    <w:p w14:paraId="6CDA72FC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137A1507" w14:textId="40EEBC8B" w:rsidR="00601F8B" w:rsidRPr="00601F8B" w:rsidRDefault="00FB359E" w:rsidP="004D6D91">
      <w:pPr>
        <w:pStyle w:val="afff5"/>
        <w:rPr>
          <w:highlight w:val="yellow"/>
        </w:rPr>
      </w:pPr>
      <w:r w:rsidRPr="006A0481">
        <w:t>«</w:t>
      </w:r>
      <w:r w:rsidR="00E93983">
        <w:t>Лексический и синтаксический анализатор выражений</w:t>
      </w:r>
      <w:r w:rsidRPr="006A0481">
        <w:t>»</w:t>
      </w:r>
    </w:p>
    <w:p w14:paraId="4D855B2C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10079894" w14:textId="05F2F00A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E93983">
        <w:rPr>
          <w:rFonts w:eastAsia="Times New Roman" w:cs="Times New Roman"/>
        </w:rPr>
        <w:t>Формальные грамматики и теория компиляторов</w:t>
      </w:r>
      <w:r w:rsidRPr="006A0481">
        <w:rPr>
          <w:rFonts w:eastAsia="Times New Roman" w:cs="Times New Roman"/>
        </w:rPr>
        <w:t>»</w:t>
      </w:r>
    </w:p>
    <w:p w14:paraId="0E752755" w14:textId="77777777" w:rsidR="00C53ADA" w:rsidRDefault="00C53ADA" w:rsidP="00C53ADA"/>
    <w:p w14:paraId="3F7298E2" w14:textId="77777777" w:rsidR="00C53ADA" w:rsidRDefault="00C53ADA" w:rsidP="00C53ADA"/>
    <w:p w14:paraId="2A5FE800" w14:textId="77777777" w:rsidR="00830F2D" w:rsidRDefault="00830F2D" w:rsidP="00C53ADA"/>
    <w:p w14:paraId="3C540FEF" w14:textId="77777777" w:rsidR="00830F2D" w:rsidRDefault="00830F2D" w:rsidP="00111FF9">
      <w:pPr>
        <w:ind w:firstLine="0"/>
      </w:pPr>
    </w:p>
    <w:p w14:paraId="7FF405AF" w14:textId="77777777" w:rsidR="00830F2D" w:rsidRDefault="00830F2D" w:rsidP="00C53ADA"/>
    <w:p w14:paraId="4F8AFDD0" w14:textId="77777777" w:rsidR="00C53ADA" w:rsidRPr="00B57B60" w:rsidRDefault="00C53ADA" w:rsidP="00111FF9">
      <w:pPr>
        <w:pStyle w:val="a"/>
        <w:jc w:val="left"/>
      </w:pPr>
      <w:r w:rsidRPr="00B57B60">
        <w:t>Выполнил</w:t>
      </w:r>
    </w:p>
    <w:p w14:paraId="2237FC7D" w14:textId="45EC78C8" w:rsidR="00C53ADA" w:rsidRPr="00B57B60" w:rsidRDefault="00961BBB" w:rsidP="00111FF9">
      <w:pPr>
        <w:pStyle w:val="a"/>
      </w:pPr>
      <w:r>
        <w:t>студент гр.</w:t>
      </w:r>
      <w:r w:rsidRPr="003F274E">
        <w:t xml:space="preserve"> </w:t>
      </w:r>
      <w:r w:rsidR="00E6175D">
        <w:t>51</w:t>
      </w:r>
      <w:r w:rsidR="003F274E">
        <w:t>51004</w:t>
      </w:r>
      <w:r w:rsidR="003F274E" w:rsidRPr="003F274E">
        <w:t>/</w:t>
      </w:r>
      <w:r w:rsidR="003F274E">
        <w:t>10</w:t>
      </w:r>
      <w:r w:rsidR="00E6175D">
        <w:t>1</w:t>
      </w:r>
      <w:r w:rsidR="003F274E">
        <w:t>01</w:t>
      </w:r>
      <w:r w:rsidR="00111FF9">
        <w:t xml:space="preserve">                                                          </w:t>
      </w:r>
      <w:r w:rsidR="003F274E">
        <w:t>Веремейчук Я.Ю.</w:t>
      </w:r>
    </w:p>
    <w:p w14:paraId="58DE1EC6" w14:textId="77777777" w:rsidR="00C53ADA" w:rsidRPr="00B57B60" w:rsidRDefault="00C53ADA" w:rsidP="00025991">
      <w:pPr>
        <w:pStyle w:val="41"/>
      </w:pPr>
      <w:r w:rsidRPr="00B57B60">
        <w:t>&lt;подпись&gt;</w:t>
      </w:r>
    </w:p>
    <w:p w14:paraId="5C4F8A30" w14:textId="77777777" w:rsidR="000F71FD" w:rsidRDefault="000F71FD" w:rsidP="003C218B">
      <w:pPr>
        <w:pStyle w:val="af6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727541BB" w14:textId="7CE585A9" w:rsidR="00C53ADA" w:rsidRPr="00B57B60" w:rsidRDefault="00B34985" w:rsidP="00111FF9">
      <w:pPr>
        <w:pStyle w:val="a"/>
        <w:jc w:val="left"/>
      </w:pPr>
      <w:r>
        <w:t>Проверил</w:t>
      </w:r>
    </w:p>
    <w:p w14:paraId="17678B29" w14:textId="53EC38E8" w:rsidR="00C53ADA" w:rsidRPr="00B57B60" w:rsidRDefault="00C93DCC" w:rsidP="00111FF9">
      <w:pPr>
        <w:pStyle w:val="a"/>
        <w:jc w:val="left"/>
      </w:pPr>
      <w:r w:rsidRPr="00C93DCC">
        <w:t>преподавател</w:t>
      </w:r>
      <w:r w:rsidR="00B34985">
        <w:t>ь</w:t>
      </w:r>
      <w:r w:rsidR="00C53ADA" w:rsidRPr="00B57B60">
        <w:tab/>
      </w:r>
      <w:r w:rsidR="00111FF9">
        <w:t xml:space="preserve">                                                              </w:t>
      </w:r>
      <w:r w:rsidR="00C53ADA" w:rsidRPr="00B57B60">
        <w:tab/>
      </w:r>
      <w:r w:rsidR="00111FF9">
        <w:t xml:space="preserve"> </w:t>
      </w:r>
      <w:r w:rsidR="00E93983">
        <w:t>Г</w:t>
      </w:r>
      <w:r w:rsidR="00B34985">
        <w:t>рибков Н.А.</w:t>
      </w:r>
    </w:p>
    <w:p w14:paraId="7A5270D8" w14:textId="77777777" w:rsidR="00C53ADA" w:rsidRPr="00C53ADA" w:rsidRDefault="00C53ADA" w:rsidP="00025991">
      <w:pPr>
        <w:pStyle w:val="41"/>
      </w:pPr>
      <w:r w:rsidRPr="00C53ADA">
        <w:t>&lt;подпись&gt;</w:t>
      </w:r>
    </w:p>
    <w:p w14:paraId="47BFFD36" w14:textId="77777777" w:rsidR="00C53ADA" w:rsidRPr="00B57B60" w:rsidRDefault="00C53ADA" w:rsidP="00C53ADA">
      <w:pPr>
        <w:pStyle w:val="af6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2B61EC71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6B86D23" w14:textId="77777777" w:rsidR="00C53ADA" w:rsidRDefault="00C53ADA" w:rsidP="00025991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4C3FB97F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43BC188D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2206A3C7" w14:textId="3C93FF31" w:rsidR="00C93DCC" w:rsidRPr="00111FF9" w:rsidRDefault="00C53ADA" w:rsidP="00111FF9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20</w:t>
      </w:r>
      <w:r w:rsidR="003F274E" w:rsidRPr="003F274E">
        <w:rPr>
          <w:rFonts w:eastAsia="Times New Roman" w:cs="Times New Roman"/>
        </w:rPr>
        <w:t>2</w:t>
      </w:r>
      <w:r w:rsidR="00E6175D">
        <w:rPr>
          <w:rFonts w:eastAsia="Times New Roman" w:cs="Times New Roman"/>
        </w:rPr>
        <w:t>4</w:t>
      </w:r>
    </w:p>
    <w:p w14:paraId="73C5D8DD" w14:textId="77777777" w:rsidR="00601F8B" w:rsidRPr="00D740EB" w:rsidRDefault="00C93DCC" w:rsidP="00111FF9">
      <w:pPr>
        <w:pStyle w:val="a6"/>
      </w:pPr>
      <w:r w:rsidRPr="00D740EB">
        <w:lastRenderedPageBreak/>
        <w:t>Цель работы</w:t>
      </w:r>
    </w:p>
    <w:p w14:paraId="7193519F" w14:textId="49649DA8" w:rsidR="00C93DCC" w:rsidRDefault="00E93983" w:rsidP="00E6175D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З</w:t>
      </w:r>
      <w:r w:rsidRPr="00E93983">
        <w:rPr>
          <w:rFonts w:eastAsia="Times New Roman" w:cs="Times New Roman"/>
        </w:rPr>
        <w:t>накомство с Flex и Bison – лексическим и синтаксическим анализаторами.</w:t>
      </w:r>
    </w:p>
    <w:p w14:paraId="3BAF2F5B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4AB893CB" w14:textId="77777777" w:rsidR="00C93DCC" w:rsidRPr="00C93DCC" w:rsidRDefault="00C93DCC" w:rsidP="00111FF9">
      <w:pPr>
        <w:pStyle w:val="a6"/>
      </w:pPr>
      <w:r>
        <w:t>Постановка задачи</w:t>
      </w:r>
    </w:p>
    <w:p w14:paraId="1BD068E9" w14:textId="77777777" w:rsidR="004E44B1" w:rsidRDefault="00E93983" w:rsidP="004E44B1">
      <w:pPr>
        <w:tabs>
          <w:tab w:val="num" w:pos="0"/>
        </w:tabs>
        <w:ind w:firstLine="709"/>
      </w:pPr>
      <w:r>
        <w:t xml:space="preserve">Необходимо создать программу для разбора файлов с исходным кодом, написанным на </w:t>
      </w:r>
      <w:r>
        <w:rPr>
          <w:lang w:val="en-US"/>
        </w:rPr>
        <w:t>C</w:t>
      </w:r>
      <w:r>
        <w:t>-подобном языке.</w:t>
      </w:r>
      <w:r w:rsidR="004E44B1">
        <w:t xml:space="preserve"> </w:t>
      </w:r>
      <w:r w:rsidR="004E44B1">
        <w:t>Язык включает следующие конструкции:</w:t>
      </w:r>
    </w:p>
    <w:p w14:paraId="255570E9" w14:textId="77777777" w:rsidR="004E44B1" w:rsidRDefault="004E44B1" w:rsidP="004E44B1">
      <w:pPr>
        <w:pStyle w:val="af6"/>
        <w:numPr>
          <w:ilvl w:val="0"/>
          <w:numId w:val="31"/>
        </w:numPr>
        <w:tabs>
          <w:tab w:val="num" w:pos="0"/>
        </w:tabs>
        <w:ind w:firstLine="709"/>
      </w:pPr>
      <w:r>
        <w:t>Конструкция if-else.</w:t>
      </w:r>
    </w:p>
    <w:p w14:paraId="59D9724F" w14:textId="77777777" w:rsidR="004E44B1" w:rsidRDefault="004E44B1" w:rsidP="004E44B1">
      <w:pPr>
        <w:pStyle w:val="af6"/>
        <w:numPr>
          <w:ilvl w:val="0"/>
          <w:numId w:val="31"/>
        </w:numPr>
        <w:tabs>
          <w:tab w:val="num" w:pos="0"/>
        </w:tabs>
        <w:ind w:firstLine="709"/>
      </w:pPr>
      <w:r>
        <w:t>Цикл while.</w:t>
      </w:r>
    </w:p>
    <w:p w14:paraId="06032E79" w14:textId="77777777" w:rsidR="004E44B1" w:rsidRDefault="004E44B1" w:rsidP="004E44B1">
      <w:pPr>
        <w:pStyle w:val="af6"/>
        <w:numPr>
          <w:ilvl w:val="0"/>
          <w:numId w:val="31"/>
        </w:numPr>
        <w:tabs>
          <w:tab w:val="num" w:pos="0"/>
        </w:tabs>
        <w:ind w:firstLine="709"/>
      </w:pPr>
      <w:r>
        <w:t>Операторы return, print, присваивание.</w:t>
      </w:r>
    </w:p>
    <w:p w14:paraId="431A8F67" w14:textId="77777777" w:rsidR="004E44B1" w:rsidRDefault="004E44B1" w:rsidP="004E44B1">
      <w:pPr>
        <w:pStyle w:val="af6"/>
        <w:numPr>
          <w:ilvl w:val="0"/>
          <w:numId w:val="31"/>
        </w:numPr>
        <w:tabs>
          <w:tab w:val="num" w:pos="0"/>
        </w:tabs>
        <w:ind w:firstLine="709"/>
      </w:pPr>
      <w:r>
        <w:t>Операнды: десятичные числа, переменные (имя переменной начинается с латинской заглавной/строчной буквы; имя состоит из заглавных/строчных латинских букв, цифр, символа «_»).</w:t>
      </w:r>
    </w:p>
    <w:p w14:paraId="6CFC4C24" w14:textId="77777777" w:rsidR="004E44B1" w:rsidRDefault="004E44B1" w:rsidP="004E44B1">
      <w:pPr>
        <w:pStyle w:val="af6"/>
        <w:numPr>
          <w:ilvl w:val="0"/>
          <w:numId w:val="31"/>
        </w:numPr>
        <w:tabs>
          <w:tab w:val="num" w:pos="0"/>
        </w:tabs>
        <w:ind w:firstLine="709"/>
      </w:pPr>
      <w:r>
        <w:t>Арифметические операции: +, –, *, /, %, унарный +, унарный –.</w:t>
      </w:r>
    </w:p>
    <w:p w14:paraId="2601E63C" w14:textId="77777777" w:rsidR="004E44B1" w:rsidRDefault="004E44B1" w:rsidP="004E44B1">
      <w:pPr>
        <w:pStyle w:val="af6"/>
        <w:numPr>
          <w:ilvl w:val="0"/>
          <w:numId w:val="31"/>
        </w:numPr>
        <w:tabs>
          <w:tab w:val="num" w:pos="0"/>
        </w:tabs>
        <w:ind w:firstLine="709"/>
      </w:pPr>
      <w:r>
        <w:t>Логические операции: &amp;&amp;, ||, !.</w:t>
      </w:r>
    </w:p>
    <w:p w14:paraId="31EA47AA" w14:textId="77777777" w:rsidR="004E44B1" w:rsidRDefault="004E44B1" w:rsidP="004E44B1">
      <w:pPr>
        <w:pStyle w:val="af6"/>
        <w:numPr>
          <w:ilvl w:val="0"/>
          <w:numId w:val="31"/>
        </w:numPr>
        <w:tabs>
          <w:tab w:val="num" w:pos="0"/>
        </w:tabs>
        <w:ind w:firstLine="709"/>
      </w:pPr>
      <w:r>
        <w:t>Скобки (, ), обозначающие порядок выполнения операций.</w:t>
      </w:r>
    </w:p>
    <w:p w14:paraId="1996F37A" w14:textId="77777777" w:rsidR="004E44B1" w:rsidRDefault="004E44B1" w:rsidP="004E44B1">
      <w:pPr>
        <w:tabs>
          <w:tab w:val="num" w:pos="0"/>
        </w:tabs>
        <w:ind w:firstLine="709"/>
      </w:pPr>
      <w:r>
        <w:t>Синтаксис отмеченных конструкций можно определить самостоятельно (например, использовать ли скобки с оператором print и т.д.). Синтаксис объявления переменных реализовывать не нужно.</w:t>
      </w:r>
    </w:p>
    <w:p w14:paraId="4F075993" w14:textId="77777777" w:rsidR="004E44B1" w:rsidRDefault="004E44B1" w:rsidP="004E44B1">
      <w:pPr>
        <w:tabs>
          <w:tab w:val="num" w:pos="0"/>
        </w:tabs>
        <w:ind w:firstLine="709"/>
      </w:pPr>
      <w:r>
        <w:t>Программа должна иметь функционал вывода ошибок: необходимо выводить номер строки и лексему, при разборе которой возникла ошибка.</w:t>
      </w:r>
    </w:p>
    <w:p w14:paraId="7505B311" w14:textId="68043677" w:rsidR="00E6175D" w:rsidRPr="004E44B1" w:rsidRDefault="004E44B1" w:rsidP="004E44B1">
      <w:pPr>
        <w:tabs>
          <w:tab w:val="num" w:pos="0"/>
        </w:tabs>
        <w:ind w:firstLine="709"/>
      </w:pPr>
      <w:r>
        <w:t>Таким образом, программа принимает на вход файл с кодом на описанном выше языке. На выходе – сообщение о том, что разбор завершен успешно, или сообщение об ошибке, если код некорректный.</w:t>
      </w:r>
    </w:p>
    <w:p w14:paraId="7CFFAC11" w14:textId="77777777" w:rsidR="00C93DCC" w:rsidRDefault="00C93DCC" w:rsidP="000851FA">
      <w:pPr>
        <w:suppressAutoHyphens/>
        <w:ind w:firstLine="0"/>
        <w:rPr>
          <w:rFonts w:eastAsia="Times New Roman" w:cs="Times New Roman"/>
        </w:rPr>
      </w:pPr>
    </w:p>
    <w:p w14:paraId="7778FDBC" w14:textId="1EC6666D" w:rsidR="00C93DCC" w:rsidRDefault="009806AB" w:rsidP="00111FF9">
      <w:pPr>
        <w:pStyle w:val="a6"/>
      </w:pPr>
      <w:r>
        <w:t>Подготовка к работе</w:t>
      </w:r>
    </w:p>
    <w:p w14:paraId="0BD68B4A" w14:textId="20D6FFF7" w:rsidR="00295F4F" w:rsidRPr="00C93DCC" w:rsidRDefault="00295F4F" w:rsidP="00295F4F">
      <w:pPr>
        <w:pStyle w:val="a6"/>
        <w:numPr>
          <w:ilvl w:val="0"/>
          <w:numId w:val="0"/>
        </w:numPr>
        <w:ind w:left="851"/>
      </w:pPr>
      <w:r>
        <w:t xml:space="preserve">3.1   </w:t>
      </w:r>
      <w:r w:rsidR="009806AB">
        <w:t>Настройка окружения</w:t>
      </w:r>
    </w:p>
    <w:p w14:paraId="190BEBCD" w14:textId="77777777" w:rsidR="000851FA" w:rsidRDefault="000851FA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Работа выполнялась на </w:t>
      </w:r>
      <w:r>
        <w:rPr>
          <w:rFonts w:eastAsia="Times New Roman" w:cs="Times New Roman"/>
          <w:lang w:val="en-US"/>
        </w:rPr>
        <w:t>WSL</w:t>
      </w:r>
      <w:r w:rsidRPr="000851FA">
        <w:rPr>
          <w:rFonts w:eastAsia="Times New Roman" w:cs="Times New Roman"/>
        </w:rPr>
        <w:t xml:space="preserve">2 </w:t>
      </w:r>
      <w:r>
        <w:rPr>
          <w:rFonts w:eastAsia="Times New Roman" w:cs="Times New Roman"/>
        </w:rPr>
        <w:t xml:space="preserve">с установленным дистрибутивом </w:t>
      </w:r>
      <w:r>
        <w:rPr>
          <w:rFonts w:eastAsia="Times New Roman" w:cs="Times New Roman"/>
          <w:lang w:val="en-US"/>
        </w:rPr>
        <w:t>Ubuntu</w:t>
      </w:r>
      <w:r w:rsidRPr="000851FA">
        <w:rPr>
          <w:rFonts w:eastAsia="Times New Roman" w:cs="Times New Roman"/>
        </w:rPr>
        <w:t xml:space="preserve"> 22.04.2 </w:t>
      </w:r>
      <w:r>
        <w:rPr>
          <w:rFonts w:eastAsia="Times New Roman" w:cs="Times New Roman"/>
          <w:lang w:val="en-US"/>
        </w:rPr>
        <w:t>LTS</w:t>
      </w:r>
      <w:r w:rsidRPr="000851FA">
        <w:rPr>
          <w:rFonts w:eastAsia="Times New Roman" w:cs="Times New Roman"/>
        </w:rPr>
        <w:t>.</w:t>
      </w:r>
    </w:p>
    <w:p w14:paraId="5EBEFF57" w14:textId="189FE20B" w:rsidR="000851FA" w:rsidRDefault="000851FA" w:rsidP="000851FA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Перед началом работы необходимо скачать утилиту </w:t>
      </w:r>
      <w:r>
        <w:rPr>
          <w:rFonts w:eastAsia="Times New Roman" w:cs="Times New Roman"/>
          <w:lang w:val="en-US"/>
        </w:rPr>
        <w:t>flex</w:t>
      </w:r>
      <w:r w:rsidRPr="000851FA">
        <w:rPr>
          <w:rFonts w:eastAsia="Times New Roman" w:cs="Times New Roman"/>
        </w:rPr>
        <w:t>:</w:t>
      </w:r>
    </w:p>
    <w:p w14:paraId="28DB870C" w14:textId="77777777" w:rsidR="000851FA" w:rsidRPr="000851FA" w:rsidRDefault="000851FA" w:rsidP="00085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Times New Roman"/>
          <w:sz w:val="24"/>
          <w:lang w:val="en-US"/>
        </w:rPr>
      </w:pPr>
      <w:r w:rsidRPr="000851FA">
        <w:rPr>
          <w:rFonts w:ascii="Courier New" w:eastAsia="Times New Roman" w:hAnsi="Courier New" w:cs="Times New Roman"/>
          <w:sz w:val="24"/>
          <w:lang w:val="en-US"/>
        </w:rPr>
        <w:t>sudo apt update</w:t>
      </w:r>
    </w:p>
    <w:p w14:paraId="769A6BDE" w14:textId="0E716492" w:rsidR="00980B95" w:rsidRPr="000851FA" w:rsidRDefault="000851FA" w:rsidP="000851FA">
      <w:pPr>
        <w:pStyle w:val="af"/>
      </w:pPr>
      <w:r w:rsidRPr="000851FA">
        <w:t>sudo apt install flex</w:t>
      </w:r>
    </w:p>
    <w:p w14:paraId="4845025B" w14:textId="77777777" w:rsidR="00FC7719" w:rsidRDefault="000851FA" w:rsidP="00FC7719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Чтобы запустить утилиту, </w:t>
      </w:r>
      <w:r w:rsidRPr="000851FA">
        <w:rPr>
          <w:rFonts w:eastAsia="Times New Roman" w:cs="Times New Roman"/>
        </w:rPr>
        <w:t xml:space="preserve">которая принимает файл с исходным кодом программы на языке Lex (обычно с расширением .lex), </w:t>
      </w:r>
      <w:r w:rsidR="00FC7719">
        <w:rPr>
          <w:rFonts w:eastAsia="Times New Roman" w:cs="Times New Roman"/>
        </w:rPr>
        <w:t>необходимо ввести:</w:t>
      </w:r>
    </w:p>
    <w:p w14:paraId="535AD2D0" w14:textId="61E03C55" w:rsidR="00FC7719" w:rsidRPr="004E44B1" w:rsidRDefault="00FC7719" w:rsidP="00FC7719">
      <w:pPr>
        <w:pStyle w:val="af"/>
        <w:rPr>
          <w:lang w:val="ru-RU"/>
        </w:rPr>
      </w:pPr>
      <w:r w:rsidRPr="00FC7719">
        <w:t>lex</w:t>
      </w:r>
      <w:r w:rsidRPr="004E44B1">
        <w:rPr>
          <w:lang w:val="ru-RU"/>
        </w:rPr>
        <w:t xml:space="preserve"> </w:t>
      </w:r>
      <w:r w:rsidR="004C7C10">
        <w:t>file</w:t>
      </w:r>
      <w:r w:rsidRPr="004E44B1">
        <w:rPr>
          <w:lang w:val="ru-RU"/>
        </w:rPr>
        <w:t>.</w:t>
      </w:r>
      <w:r w:rsidRPr="00FC7719">
        <w:t>lex</w:t>
      </w:r>
      <w:r w:rsidR="000851FA" w:rsidRPr="004E44B1">
        <w:rPr>
          <w:lang w:val="ru-RU"/>
        </w:rPr>
        <w:t xml:space="preserve"> </w:t>
      </w:r>
    </w:p>
    <w:p w14:paraId="1DF85F70" w14:textId="257073C7" w:rsidR="00FC7719" w:rsidRDefault="00FC7719" w:rsidP="00FC7719">
      <w:r>
        <w:t xml:space="preserve">Следующая </w:t>
      </w:r>
      <w:r w:rsidRPr="00FC7719">
        <w:t>команда компилирует сгенерированный файл на языке C (.yy.c).</w:t>
      </w:r>
      <w:r w:rsidR="004E44B1">
        <w:t xml:space="preserve"> </w:t>
      </w:r>
      <w:r w:rsidRPr="00FC7719">
        <w:t>В результате выполнения этой команды будет создан исполняемый файл (</w:t>
      </w:r>
      <w:r w:rsidR="004E44B1">
        <w:rPr>
          <w:lang w:val="en-US"/>
        </w:rPr>
        <w:t>a</w:t>
      </w:r>
      <w:r>
        <w:t>.</w:t>
      </w:r>
      <w:r w:rsidRPr="00FC7719">
        <w:t>out).</w:t>
      </w:r>
    </w:p>
    <w:p w14:paraId="5D466895" w14:textId="27545D11" w:rsidR="00FC7719" w:rsidRPr="004E44B1" w:rsidRDefault="00FC7719" w:rsidP="00FC7719">
      <w:pPr>
        <w:pStyle w:val="af"/>
        <w:rPr>
          <w:lang w:val="ru-RU"/>
        </w:rPr>
      </w:pPr>
      <w:r w:rsidRPr="00FC7719">
        <w:t>cc</w:t>
      </w:r>
      <w:r w:rsidRPr="004E44B1">
        <w:rPr>
          <w:lang w:val="ru-RU"/>
        </w:rPr>
        <w:t xml:space="preserve"> </w:t>
      </w:r>
      <w:r w:rsidRPr="00FC7719">
        <w:t>lex</w:t>
      </w:r>
      <w:r w:rsidRPr="004E44B1">
        <w:rPr>
          <w:lang w:val="ru-RU"/>
        </w:rPr>
        <w:t>.</w:t>
      </w:r>
      <w:r w:rsidRPr="00FC7719">
        <w:t>yy</w:t>
      </w:r>
      <w:r w:rsidRPr="004E44B1">
        <w:rPr>
          <w:lang w:val="ru-RU"/>
        </w:rPr>
        <w:t>.</w:t>
      </w:r>
      <w:r w:rsidRPr="00FC7719">
        <w:t>c</w:t>
      </w:r>
    </w:p>
    <w:p w14:paraId="31A7A232" w14:textId="326FEF45" w:rsidR="00FC7719" w:rsidRPr="004E44B1" w:rsidRDefault="00FC7719" w:rsidP="00FC7719">
      <w:r w:rsidRPr="004E44B1">
        <w:t>Запуск скомпилированной программы:</w:t>
      </w:r>
    </w:p>
    <w:p w14:paraId="6D8B4112" w14:textId="4BE78D24" w:rsidR="00FC7719" w:rsidRDefault="00FC7719" w:rsidP="00FC7719">
      <w:pPr>
        <w:pStyle w:val="af"/>
      </w:pPr>
      <w:r w:rsidRPr="004C7C10">
        <w:rPr>
          <w:lang w:val="ru-RU"/>
        </w:rPr>
        <w:t>./</w:t>
      </w:r>
      <w:r w:rsidRPr="00FC7719">
        <w:t>a</w:t>
      </w:r>
      <w:r w:rsidRPr="004C7C10">
        <w:rPr>
          <w:lang w:val="ru-RU"/>
        </w:rPr>
        <w:t>.</w:t>
      </w:r>
      <w:r w:rsidRPr="00FC7719">
        <w:t>out</w:t>
      </w:r>
    </w:p>
    <w:p w14:paraId="679FDE9C" w14:textId="77777777" w:rsidR="004E44B1" w:rsidRDefault="004E44B1" w:rsidP="004E44B1">
      <w:pPr>
        <w:rPr>
          <w:lang w:val="en-US"/>
        </w:rPr>
      </w:pPr>
    </w:p>
    <w:p w14:paraId="60CC4CDF" w14:textId="3D74A61B" w:rsidR="00295F4F" w:rsidRPr="00295F4F" w:rsidRDefault="00295F4F" w:rsidP="00295F4F">
      <w:pPr>
        <w:pStyle w:val="a6"/>
        <w:numPr>
          <w:ilvl w:val="0"/>
          <w:numId w:val="0"/>
        </w:numPr>
        <w:ind w:left="851"/>
      </w:pPr>
      <w:r>
        <w:t>3.</w:t>
      </w:r>
      <w:r>
        <w:t>2</w:t>
      </w:r>
      <w:r>
        <w:t xml:space="preserve">   </w:t>
      </w:r>
      <w:r>
        <w:t>ДКА</w:t>
      </w:r>
    </w:p>
    <w:p w14:paraId="2DA7D8A5" w14:textId="77777777" w:rsidR="00B34985" w:rsidRDefault="004C7C10" w:rsidP="00B34985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изучения механизма компиляции был </w:t>
      </w:r>
      <w:r w:rsidR="004E44B1">
        <w:rPr>
          <w:rFonts w:eastAsia="Times New Roman" w:cs="Times New Roman"/>
        </w:rPr>
        <w:t>рассмотрен пример из статьи (</w:t>
      </w:r>
      <w:hyperlink r:id="rId8" w:history="1">
        <w:r w:rsidR="004E44B1" w:rsidRPr="00B85B70">
          <w:rPr>
            <w:rStyle w:val="aff5"/>
            <w:rFonts w:eastAsia="Times New Roman" w:cs="Times New Roman"/>
          </w:rPr>
          <w:t>https://habr.com/ru/articles/99162/</w:t>
        </w:r>
      </w:hyperlink>
      <w:r w:rsidR="004E44B1">
        <w:rPr>
          <w:rFonts w:eastAsia="Times New Roman" w:cs="Times New Roman"/>
        </w:rPr>
        <w:t xml:space="preserve">). </w:t>
      </w:r>
      <w:r w:rsidR="004012FB">
        <w:rPr>
          <w:rFonts w:eastAsia="Times New Roman" w:cs="Times New Roman"/>
        </w:rPr>
        <w:t>В статье был дан код для написания калькулятора. Программа реализована в виде парсера, который при обработке символов руководствуется прописанными правилами.</w:t>
      </w:r>
    </w:p>
    <w:p w14:paraId="52C30C02" w14:textId="72F2A2CF" w:rsidR="00B34985" w:rsidRPr="00B34985" w:rsidRDefault="00B34985" w:rsidP="00B34985">
      <w:pPr>
        <w:suppressAutoHyphens/>
        <w:rPr>
          <w:rFonts w:eastAsia="Times New Roman" w:cs="Times New Roman"/>
        </w:rPr>
      </w:pPr>
      <w:r w:rsidRPr="00B34985">
        <w:rPr>
          <w:rFonts w:eastAsia="Times New Roman" w:cs="Times New Roman"/>
        </w:rPr>
        <w:t xml:space="preserve">ДКА (детерминированный конечный автомат) </w:t>
      </w:r>
      <w:r>
        <w:rPr>
          <w:rFonts w:eastAsia="Times New Roman" w:cs="Times New Roman"/>
        </w:rPr>
        <w:t>–</w:t>
      </w:r>
      <w:r w:rsidRPr="00B3498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сущность</w:t>
      </w:r>
      <w:r w:rsidRPr="00B34985">
        <w:rPr>
          <w:rFonts w:eastAsia="Times New Roman" w:cs="Times New Roman"/>
        </w:rPr>
        <w:t xml:space="preserve">, которая может находиться в одном из N состояний; которая читает из входного потока символ за символом; и у которой есть таблица: для каждого сочетания текущего состояния и прочитанного символа </w:t>
      </w:r>
      <w:r>
        <w:rPr>
          <w:rFonts w:eastAsia="Times New Roman" w:cs="Times New Roman"/>
        </w:rPr>
        <w:t>–</w:t>
      </w:r>
      <w:r w:rsidRPr="00B34985">
        <w:rPr>
          <w:rFonts w:eastAsia="Times New Roman" w:cs="Times New Roman"/>
        </w:rPr>
        <w:t xml:space="preserve"> в которое состояние перейти. Работа flex заключается в том, что он строит ДКА по заданному набору регэкспов; в некоторых состояниях этот ДКА не только переходит в следующее, но вдобавок выз</w:t>
      </w:r>
      <w:r>
        <w:rPr>
          <w:rFonts w:eastAsia="Times New Roman" w:cs="Times New Roman"/>
        </w:rPr>
        <w:t>ы</w:t>
      </w:r>
      <w:r w:rsidRPr="00B34985">
        <w:rPr>
          <w:rFonts w:eastAsia="Times New Roman" w:cs="Times New Roman"/>
        </w:rPr>
        <w:t xml:space="preserve">вает </w:t>
      </w:r>
      <w:r>
        <w:rPr>
          <w:rFonts w:eastAsia="Times New Roman" w:cs="Times New Roman"/>
        </w:rPr>
        <w:t>прописанные</w:t>
      </w:r>
      <w:r w:rsidRPr="00B34985">
        <w:rPr>
          <w:rFonts w:eastAsia="Times New Roman" w:cs="Times New Roman"/>
        </w:rPr>
        <w:t xml:space="preserve"> правила.</w:t>
      </w:r>
    </w:p>
    <w:p w14:paraId="7CFB476C" w14:textId="6CE5E62B" w:rsidR="00C93DCC" w:rsidRDefault="00B34985" w:rsidP="00B34985">
      <w:pPr>
        <w:suppressAutoHyphens/>
        <w:rPr>
          <w:rFonts w:eastAsia="Times New Roman" w:cs="Times New Roman"/>
        </w:rPr>
      </w:pPr>
      <w:r w:rsidRPr="00B34985">
        <w:rPr>
          <w:rFonts w:eastAsia="Times New Roman" w:cs="Times New Roman"/>
        </w:rPr>
        <w:t xml:space="preserve">Увидеть построенный ДКА можно, заглянув внутрь сгенерированного парсера lex.yy.c. Для экономии места таблица переходов хранится не в явном виде, а разбитая на накладывающиеся списки. Чтобы увидеть её в наиболее наглядной форме, </w:t>
      </w:r>
      <w:r>
        <w:rPr>
          <w:rFonts w:eastAsia="Times New Roman" w:cs="Times New Roman"/>
        </w:rPr>
        <w:t>можно скомпилировать</w:t>
      </w:r>
      <w:r w:rsidRPr="00B34985">
        <w:rPr>
          <w:rFonts w:eastAsia="Times New Roman" w:cs="Times New Roman"/>
        </w:rPr>
        <w:t xml:space="preserve"> парсер с опцией -Cef («отключить сжатие таблиц»)</w:t>
      </w:r>
      <w:r>
        <w:rPr>
          <w:rFonts w:eastAsia="Times New Roman" w:cs="Times New Roman"/>
        </w:rPr>
        <w:t>.</w:t>
      </w:r>
    </w:p>
    <w:p w14:paraId="046DC418" w14:textId="15AFB351" w:rsidR="00B34985" w:rsidRPr="00B34985" w:rsidRDefault="00B34985" w:rsidP="00B34985">
      <w:pPr>
        <w:pStyle w:val="af"/>
      </w:pPr>
      <w:r w:rsidRPr="00B34985">
        <w:t xml:space="preserve">lex -Cef </w:t>
      </w:r>
      <w:r>
        <w:t>file</w:t>
      </w:r>
      <w:r w:rsidRPr="00B34985">
        <w:t>.lex</w:t>
      </w:r>
    </w:p>
    <w:p w14:paraId="3676BBC3" w14:textId="77777777" w:rsidR="004012FB" w:rsidRPr="004012FB" w:rsidRDefault="004012FB" w:rsidP="00C93DCC">
      <w:pPr>
        <w:suppressAutoHyphens/>
        <w:rPr>
          <w:rFonts w:eastAsia="Times New Roman" w:cs="Times New Roman"/>
        </w:rPr>
      </w:pPr>
    </w:p>
    <w:p w14:paraId="20DCD3A3" w14:textId="77777777" w:rsidR="00B34985" w:rsidRDefault="004012FB" w:rsidP="00B34985">
      <w:pPr>
        <w:pStyle w:val="af8"/>
      </w:pPr>
      <w:r w:rsidRPr="004012FB">
        <w:rPr>
          <w:rFonts w:eastAsia="Times New Roman"/>
          <w:lang w:val="en-US"/>
        </w:rPr>
        <w:lastRenderedPageBreak/>
        <w:drawing>
          <wp:inline distT="0" distB="0" distL="0" distR="0" wp14:anchorId="2ED798BA" wp14:editId="615FF702">
            <wp:extent cx="3771900" cy="2276146"/>
            <wp:effectExtent l="0" t="0" r="0" b="0"/>
            <wp:docPr id="214699633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9633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598" cy="227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E27A" w14:textId="1B69767C" w:rsidR="004012FB" w:rsidRDefault="00B34985" w:rsidP="00B34985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104">
        <w:rPr>
          <w:noProof/>
        </w:rPr>
        <w:t>1</w:t>
      </w:r>
      <w:r>
        <w:fldChar w:fldCharType="end"/>
      </w:r>
      <w:r w:rsidRPr="00B34985">
        <w:t xml:space="preserve"> </w:t>
      </w:r>
      <w:r>
        <w:t>–</w:t>
      </w:r>
      <w:r w:rsidRPr="00B34985">
        <w:t xml:space="preserve"> Таблица состояний для калькулятора-парсера</w:t>
      </w:r>
    </w:p>
    <w:p w14:paraId="1D5FE36C" w14:textId="77777777" w:rsidR="00B34985" w:rsidRDefault="00B34985" w:rsidP="00B34985"/>
    <w:p w14:paraId="762F2B7E" w14:textId="757AF165" w:rsidR="00B34985" w:rsidRDefault="00B34985" w:rsidP="00B34985">
      <w:r w:rsidRPr="00B34985">
        <w:t>Отдельный массив static yyconst int yy_ec[256] ставит каждому символу в соответствие класс.</w:t>
      </w:r>
    </w:p>
    <w:p w14:paraId="034C4973" w14:textId="471A2C36" w:rsidR="00B34985" w:rsidRDefault="00B34985" w:rsidP="00B34985">
      <w:r w:rsidRPr="00B34985">
        <w:t>Положительные числа в таблице переходов означают «перейти в состояние и продолжить читать»; отрицательные — «перейти в состояние и выполнить действие». Номер действия, которое должно выполняться по приходу в состояние, хранится в yy_accept.</w:t>
      </w:r>
    </w:p>
    <w:p w14:paraId="7EC8B1FB" w14:textId="77777777" w:rsidR="00B34985" w:rsidRDefault="00B34985" w:rsidP="00B34985"/>
    <w:p w14:paraId="2AA4E1E7" w14:textId="50DE177C" w:rsidR="00295F4F" w:rsidRDefault="00295F4F" w:rsidP="00295F4F">
      <w:pPr>
        <w:pStyle w:val="a6"/>
        <w:numPr>
          <w:ilvl w:val="0"/>
          <w:numId w:val="0"/>
        </w:numPr>
        <w:ind w:left="851"/>
      </w:pPr>
      <w:r>
        <w:t>3.</w:t>
      </w:r>
      <w:r>
        <w:t>3</w:t>
      </w:r>
      <w:r>
        <w:t xml:space="preserve">   </w:t>
      </w:r>
      <w:r>
        <w:t>Автомат с магазинной памятью</w:t>
      </w:r>
    </w:p>
    <w:p w14:paraId="333004B4" w14:textId="6ADE1AD6" w:rsidR="00B34985" w:rsidRDefault="00B34985" w:rsidP="00B34985">
      <w:r>
        <w:t xml:space="preserve">Но </w:t>
      </w:r>
      <w:r>
        <w:t>ДКА не может распознавать вложенные конструкции из-за того, что у него недостаточно памяти: всё, что он помнит, — одно лишь значение от 1 до N (номер текущего состояния).</w:t>
      </w:r>
      <w:r>
        <w:t xml:space="preserve"> П</w:t>
      </w:r>
      <w:r>
        <w:t>отребуется более ёмкий автомат, память которого сможет неограниченно расти по мере необходимости.</w:t>
      </w:r>
    </w:p>
    <w:p w14:paraId="42A58563" w14:textId="54314E32" w:rsidR="00B34985" w:rsidRDefault="00B34985" w:rsidP="00B34985">
      <w:r>
        <w:t>У автомата с магазинной памятью, кроме текущего состояния, есть стек, куда он может записывать символы. На каждом шаге автомат читает следующий входной символ, плюс верхний символ из стека. В соответствии с тройкой (текущее состояние, входной символ, символ из стека) автомат выбирает, в какое состояние перейти, и что записать в стек вместо прочитанного символа. Запись в стек необязательна: можно просто стереть оттуда прочитанный символ; так что стек во время работы может и расти, и сокращаться.</w:t>
      </w:r>
    </w:p>
    <w:p w14:paraId="5F2A9EE0" w14:textId="77777777" w:rsidR="00295F4F" w:rsidRDefault="00295F4F" w:rsidP="00B34985"/>
    <w:p w14:paraId="04859F27" w14:textId="77777777" w:rsidR="00295F4F" w:rsidRDefault="00295F4F" w:rsidP="00295F4F">
      <w:pPr>
        <w:pStyle w:val="af8"/>
      </w:pPr>
      <w:r>
        <w:rPr>
          <w:noProof/>
        </w:rPr>
        <w:lastRenderedPageBreak/>
        <w:drawing>
          <wp:inline distT="0" distB="0" distL="0" distR="0" wp14:anchorId="4AA8D0B0" wp14:editId="02461269">
            <wp:extent cx="3947160" cy="2030924"/>
            <wp:effectExtent l="0" t="0" r="0" b="7620"/>
            <wp:docPr id="8220384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390" cy="204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50AE" w14:textId="57E25A6E" w:rsidR="00295F4F" w:rsidRDefault="00295F4F" w:rsidP="00295F4F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104">
        <w:rPr>
          <w:noProof/>
        </w:rPr>
        <w:t>2</w:t>
      </w:r>
      <w:r>
        <w:fldChar w:fldCharType="end"/>
      </w:r>
      <w:r>
        <w:t xml:space="preserve"> – Диаграмма автомата с магазинной памятью</w:t>
      </w:r>
    </w:p>
    <w:p w14:paraId="472E22DC" w14:textId="77777777" w:rsidR="00295F4F" w:rsidRDefault="00295F4F" w:rsidP="00295F4F"/>
    <w:p w14:paraId="1A38A8B9" w14:textId="5ADC534F" w:rsidR="00295F4F" w:rsidRDefault="00295F4F" w:rsidP="00295F4F">
      <w:r w:rsidRPr="00295F4F">
        <w:t xml:space="preserve">Кроме ёмкого автомата, </w:t>
      </w:r>
      <w:r>
        <w:t>также</w:t>
      </w:r>
      <w:r w:rsidRPr="00295F4F">
        <w:t xml:space="preserve"> потребуется новый способ задания синтаксиса — более гибкий, чем регэкспы.</w:t>
      </w:r>
    </w:p>
    <w:p w14:paraId="3E0C7DDA" w14:textId="77777777" w:rsidR="00295F4F" w:rsidRDefault="00295F4F" w:rsidP="00295F4F"/>
    <w:p w14:paraId="7C0F3529" w14:textId="56543ECD" w:rsidR="00295F4F" w:rsidRDefault="00295F4F" w:rsidP="00295F4F">
      <w:pPr>
        <w:pStyle w:val="a6"/>
        <w:numPr>
          <w:ilvl w:val="0"/>
          <w:numId w:val="0"/>
        </w:numPr>
        <w:ind w:left="851"/>
      </w:pPr>
      <w:r>
        <w:t>3.</w:t>
      </w:r>
      <w:r>
        <w:t>4</w:t>
      </w:r>
      <w:r>
        <w:t xml:space="preserve">   </w:t>
      </w:r>
      <w:r>
        <w:t>Формальные грамматики</w:t>
      </w:r>
    </w:p>
    <w:p w14:paraId="31C215DA" w14:textId="644976CB" w:rsidR="00295F4F" w:rsidRDefault="00213A93" w:rsidP="00295F4F">
      <w:r w:rsidRPr="00213A93">
        <w:t>Для определения языковых конструкций, поддерживающих произвольную вложенность, стали использовать «правила вывода», состоящие из символов («терминалов») и переменных («нетерминалов»)</w:t>
      </w:r>
      <w:r>
        <w:t>.</w:t>
      </w:r>
    </w:p>
    <w:p w14:paraId="6D577B75" w14:textId="77777777" w:rsidR="00213A93" w:rsidRDefault="00213A93" w:rsidP="00295F4F"/>
    <w:p w14:paraId="10C4FEF0" w14:textId="37CE44AD" w:rsidR="00213A93" w:rsidRDefault="00213A93" w:rsidP="00213A93">
      <w:pPr>
        <w:pStyle w:val="a6"/>
        <w:numPr>
          <w:ilvl w:val="0"/>
          <w:numId w:val="0"/>
        </w:numPr>
        <w:ind w:left="851"/>
      </w:pPr>
      <w:r>
        <w:t>3.</w:t>
      </w:r>
      <w:r>
        <w:t>5</w:t>
      </w:r>
      <w:r>
        <w:t xml:space="preserve">   </w:t>
      </w:r>
      <w:r w:rsidRPr="00213A93">
        <w:t>LR-парсинг</w:t>
      </w:r>
    </w:p>
    <w:p w14:paraId="31FF2BBA" w14:textId="4986E492" w:rsidR="00213A93" w:rsidRDefault="00213A93" w:rsidP="00213A93">
      <w:r>
        <w:t>М</w:t>
      </w:r>
      <w:r>
        <w:t>агазинный автомат будет читать входную строку символ за символом, и записывать (сдвигать) прочитанные символы в стек. Как только наверху стека соберётся последовательность (символов и переменных), подходящая к правилу грамматики, автомат вытолкнет всю её из стека, и заменит на переменную, стоящую в левой части подошедшего правила (свёртка). Вся работа автомата заключается в последовательности сдвигов и свёрток.</w:t>
      </w:r>
    </w:p>
    <w:p w14:paraId="0189DB04" w14:textId="77777777" w:rsidR="000B721D" w:rsidRDefault="000B721D" w:rsidP="00213A93"/>
    <w:p w14:paraId="749B4C1D" w14:textId="6E20D897" w:rsidR="000B721D" w:rsidRDefault="000B721D" w:rsidP="000B721D">
      <w:pPr>
        <w:pStyle w:val="a6"/>
        <w:numPr>
          <w:ilvl w:val="0"/>
          <w:numId w:val="0"/>
        </w:numPr>
        <w:ind w:left="851"/>
      </w:pPr>
      <w:r>
        <w:t>3.</w:t>
      </w:r>
      <w:r>
        <w:t>6</w:t>
      </w:r>
      <w:r>
        <w:t xml:space="preserve">   </w:t>
      </w:r>
      <w:r>
        <w:t>Компиляция грамматики</w:t>
      </w:r>
    </w:p>
    <w:p w14:paraId="1D5C667A" w14:textId="05A1D3FE" w:rsidR="000B721D" w:rsidRDefault="000B721D" w:rsidP="000B721D">
      <w:r w:rsidRPr="000B721D">
        <w:t xml:space="preserve">Утилита </w:t>
      </w:r>
      <w:r>
        <w:rPr>
          <w:lang w:val="en-US"/>
        </w:rPr>
        <w:t>bison</w:t>
      </w:r>
      <w:r w:rsidRPr="000B721D">
        <w:t xml:space="preserve"> </w:t>
      </w:r>
      <w:r>
        <w:t>может помочь создать парсящий автомат.</w:t>
      </w:r>
    </w:p>
    <w:p w14:paraId="5B40220E" w14:textId="4667601B" w:rsidR="00084DDF" w:rsidRPr="00084DDF" w:rsidRDefault="007D3EC8" w:rsidP="00084DDF">
      <w:pPr>
        <w:pStyle w:val="af"/>
      </w:pPr>
      <w:r w:rsidRPr="007D3EC8">
        <w:t>sudo apt-get install bison</w:t>
      </w:r>
    </w:p>
    <w:p w14:paraId="101C9182" w14:textId="3306EECF" w:rsidR="00251F18" w:rsidRDefault="000B721D" w:rsidP="00251F18">
      <w:r w:rsidRPr="000B721D">
        <w:lastRenderedPageBreak/>
        <w:t xml:space="preserve">Общий принцип такой же, как с flex: </w:t>
      </w:r>
      <w:r>
        <w:t>необходимо</w:t>
      </w:r>
      <w:r w:rsidRPr="000B721D">
        <w:t xml:space="preserve"> перечисл</w:t>
      </w:r>
      <w:r>
        <w:t>ить</w:t>
      </w:r>
      <w:r w:rsidRPr="000B721D">
        <w:t xml:space="preserve"> правила грамматики, и напротив каждого правила </w:t>
      </w:r>
      <w:r>
        <w:t>написать</w:t>
      </w:r>
      <w:r w:rsidRPr="000B721D">
        <w:t xml:space="preserve"> код</w:t>
      </w:r>
      <w:r>
        <w:t xml:space="preserve"> на </w:t>
      </w:r>
      <w:r>
        <w:rPr>
          <w:lang w:val="en-US"/>
        </w:rPr>
        <w:t>C</w:t>
      </w:r>
      <w:r w:rsidRPr="000B721D">
        <w:t>, который будет выполняться во время свёртки правила.</w:t>
      </w:r>
    </w:p>
    <w:p w14:paraId="6E1E220E" w14:textId="257A246D" w:rsidR="000B721D" w:rsidRDefault="00A604BC" w:rsidP="00A604BC">
      <w:r w:rsidRPr="00A604BC">
        <w:t>Так же, как в lex-файлах, код в тегах %{ %} копируется в парсер неизменным.</w:t>
      </w:r>
      <w:r>
        <w:t xml:space="preserve"> </w:t>
      </w:r>
      <w:r w:rsidRPr="00A604BC">
        <w:t>Есть две функции, которые необходимо определить: int yylex() возвращает следующий входной символ, и void yyerror(char *s) печатает сообщение об ошибке. Классический yacc включал готовую реализацию yyerror, которую можно было в случае необходимости переобъявить; но его GNU-клон bison требует от программиста явную реализацию.</w:t>
      </w:r>
    </w:p>
    <w:p w14:paraId="3E76D982" w14:textId="5C301FB4" w:rsidR="00A604BC" w:rsidRDefault="00A604BC" w:rsidP="00A604BC">
      <w:r w:rsidRPr="00A604BC">
        <w:t>При компиляции парсера нужно указать библиотеку liby, в которой лежит стандартная бизонья main().</w:t>
      </w:r>
    </w:p>
    <w:p w14:paraId="3DDA6B52" w14:textId="3FC4602A" w:rsidR="00251F18" w:rsidRPr="00251F18" w:rsidRDefault="00251F18" w:rsidP="00251F18">
      <w:pPr>
        <w:pStyle w:val="af"/>
      </w:pPr>
      <w:r>
        <w:t>bison</w:t>
      </w:r>
      <w:r w:rsidRPr="00251F18">
        <w:t xml:space="preserve"> 2.</w:t>
      </w:r>
      <w:r>
        <w:t>y</w:t>
      </w:r>
    </w:p>
    <w:p w14:paraId="5B36C842" w14:textId="59AD85E5" w:rsidR="00251F18" w:rsidRDefault="00251F18" w:rsidP="00251F18">
      <w:pPr>
        <w:pStyle w:val="af"/>
      </w:pPr>
      <w:bookmarkStart w:id="0" w:name="_Hlk160505033"/>
      <w:r>
        <w:t>cc -ly 2.tab.c</w:t>
      </w:r>
    </w:p>
    <w:bookmarkEnd w:id="0"/>
    <w:p w14:paraId="084E5483" w14:textId="69DFF8FD" w:rsidR="00251F18" w:rsidRDefault="00251F18" w:rsidP="00251F18">
      <w:pPr>
        <w:pStyle w:val="af"/>
      </w:pPr>
      <w:r>
        <w:t>./a.out</w:t>
      </w:r>
    </w:p>
    <w:p w14:paraId="3E1E67C5" w14:textId="4B6CB7B0" w:rsidR="00084DDF" w:rsidRDefault="00084DDF" w:rsidP="00084DDF">
      <w:r w:rsidRPr="00084DDF">
        <w:t xml:space="preserve">При выполнении команды </w:t>
      </w:r>
      <w:r w:rsidRPr="00084DDF">
        <w:rPr>
          <w:lang w:val="en-US"/>
        </w:rPr>
        <w:t>cc</w:t>
      </w:r>
      <w:r w:rsidRPr="00084DDF">
        <w:t xml:space="preserve"> -</w:t>
      </w:r>
      <w:r w:rsidRPr="00084DDF">
        <w:rPr>
          <w:lang w:val="en-US"/>
        </w:rPr>
        <w:t>ly</w:t>
      </w:r>
      <w:r w:rsidRPr="00084DDF">
        <w:t xml:space="preserve"> 2.</w:t>
      </w:r>
      <w:r w:rsidRPr="00084DDF">
        <w:rPr>
          <w:lang w:val="en-US"/>
        </w:rPr>
        <w:t>tab</w:t>
      </w:r>
      <w:r w:rsidRPr="00084DDF">
        <w:t>.</w:t>
      </w:r>
      <w:r w:rsidRPr="00084DDF">
        <w:rPr>
          <w:lang w:val="en-US"/>
        </w:rPr>
        <w:t>c</w:t>
      </w:r>
      <w:r w:rsidRPr="00084DDF">
        <w:t xml:space="preserve"> </w:t>
      </w:r>
      <w:r>
        <w:t>возникала ошибка.</w:t>
      </w:r>
    </w:p>
    <w:p w14:paraId="7B7A6159" w14:textId="77777777" w:rsidR="00084DDF" w:rsidRDefault="00084DDF" w:rsidP="00084DDF"/>
    <w:p w14:paraId="2538E090" w14:textId="77777777" w:rsidR="00084DDF" w:rsidRDefault="00084DDF" w:rsidP="00084DDF">
      <w:pPr>
        <w:pStyle w:val="af8"/>
      </w:pPr>
      <w:r w:rsidRPr="00084DDF">
        <w:drawing>
          <wp:inline distT="0" distB="0" distL="0" distR="0" wp14:anchorId="31D037FF" wp14:editId="50F95BA1">
            <wp:extent cx="5029200" cy="530697"/>
            <wp:effectExtent l="0" t="0" r="0" b="3175"/>
            <wp:docPr id="280937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37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683" cy="5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A794" w14:textId="62E555F0" w:rsidR="00084DDF" w:rsidRPr="000565C6" w:rsidRDefault="00084DDF" w:rsidP="00084DDF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104">
        <w:rPr>
          <w:noProof/>
        </w:rPr>
        <w:t>3</w:t>
      </w:r>
      <w:r>
        <w:fldChar w:fldCharType="end"/>
      </w:r>
      <w:r>
        <w:t xml:space="preserve"> – Библиотека </w:t>
      </w:r>
      <w:r>
        <w:rPr>
          <w:lang w:val="en-US"/>
        </w:rPr>
        <w:t>liby</w:t>
      </w:r>
      <w:r w:rsidRPr="00084DDF">
        <w:t xml:space="preserve"> не была установлена вместе с пакетом </w:t>
      </w:r>
      <w:r>
        <w:rPr>
          <w:lang w:val="en-US"/>
        </w:rPr>
        <w:t>bison</w:t>
      </w:r>
    </w:p>
    <w:p w14:paraId="35F2E6BA" w14:textId="77777777" w:rsidR="00084DDF" w:rsidRPr="000565C6" w:rsidRDefault="00084DDF" w:rsidP="00084DDF"/>
    <w:p w14:paraId="4D7ADD79" w14:textId="248086F8" w:rsidR="00084DDF" w:rsidRDefault="00084DDF" w:rsidP="00084DDF">
      <w:r>
        <w:t>Решение проблемы – команда</w:t>
      </w:r>
    </w:p>
    <w:p w14:paraId="692D0E7A" w14:textId="64CF7102" w:rsidR="00084DDF" w:rsidRDefault="00084DDF" w:rsidP="00084DDF">
      <w:pPr>
        <w:pStyle w:val="af"/>
      </w:pPr>
      <w:r w:rsidRPr="00084DDF">
        <w:t>sudo apt-get install libbison-dev</w:t>
      </w:r>
    </w:p>
    <w:p w14:paraId="1BAB6ACB" w14:textId="77777777" w:rsidR="00084DDF" w:rsidRPr="00084DDF" w:rsidRDefault="00084DDF" w:rsidP="00084DDF">
      <w:pPr>
        <w:rPr>
          <w:lang w:val="en-US"/>
        </w:rPr>
      </w:pPr>
    </w:p>
    <w:p w14:paraId="7FFF8B2A" w14:textId="16AD5354" w:rsidR="00A604BC" w:rsidRDefault="00A604BC" w:rsidP="00A604BC">
      <w:r>
        <w:t>Б</w:t>
      </w:r>
      <w:r w:rsidRPr="00A604BC">
        <w:t xml:space="preserve">изоний </w:t>
      </w:r>
      <w:r>
        <w:t>парсер</w:t>
      </w:r>
      <w:r w:rsidRPr="00A604BC">
        <w:t xml:space="preserve"> понимает строго заданный синтаксис</w:t>
      </w:r>
      <w:r>
        <w:t xml:space="preserve">. </w:t>
      </w:r>
      <w:r w:rsidRPr="00A604BC">
        <w:t>Чтобы предусмотреть</w:t>
      </w:r>
      <w:r w:rsidR="00654ECF">
        <w:t xml:space="preserve"> дополнительные </w:t>
      </w:r>
      <w:r>
        <w:t>случаи</w:t>
      </w:r>
      <w:r w:rsidRPr="00A604BC">
        <w:t>, пришлось бы добавлять их в грамматику явно</w:t>
      </w:r>
      <w:r>
        <w:t>.</w:t>
      </w:r>
    </w:p>
    <w:p w14:paraId="1794D5A7" w14:textId="4A8375F7" w:rsidR="00084DDF" w:rsidRPr="00084DDF" w:rsidRDefault="00654ECF" w:rsidP="00084DDF">
      <w:pPr>
        <w:rPr>
          <w:lang w:val="en-US"/>
        </w:rPr>
      </w:pPr>
      <w:r>
        <w:t xml:space="preserve">Итак, необходимо совместить преимущества </w:t>
      </w:r>
      <w:r>
        <w:rPr>
          <w:lang w:val="en-US"/>
        </w:rPr>
        <w:t>flex</w:t>
      </w:r>
      <w:r w:rsidRPr="00654ECF">
        <w:t xml:space="preserve"> </w:t>
      </w:r>
      <w:r>
        <w:t xml:space="preserve">и </w:t>
      </w:r>
      <w:r>
        <w:rPr>
          <w:lang w:val="en-US"/>
        </w:rPr>
        <w:t>bison</w:t>
      </w:r>
      <w:r w:rsidRPr="00654ECF">
        <w:t>.</w:t>
      </w:r>
    </w:p>
    <w:p w14:paraId="4F237E97" w14:textId="77777777" w:rsidR="00654ECF" w:rsidRDefault="00654ECF" w:rsidP="00213A93"/>
    <w:p w14:paraId="268AE155" w14:textId="6FEC6784" w:rsidR="00654ECF" w:rsidRDefault="00654ECF" w:rsidP="00654ECF">
      <w:pPr>
        <w:pStyle w:val="a6"/>
        <w:numPr>
          <w:ilvl w:val="0"/>
          <w:numId w:val="0"/>
        </w:numPr>
        <w:ind w:left="851"/>
      </w:pPr>
      <w:r>
        <w:t>3.</w:t>
      </w:r>
      <w:r w:rsidRPr="00654ECF">
        <w:t>7</w:t>
      </w:r>
      <w:r>
        <w:t xml:space="preserve">   </w:t>
      </w:r>
      <w:r w:rsidRPr="00654ECF">
        <w:t>Двухступенчатый парсер</w:t>
      </w:r>
    </w:p>
    <w:p w14:paraId="14585AD9" w14:textId="7D2D4C02" w:rsidR="00654ECF" w:rsidRDefault="00654ECF" w:rsidP="00213A93">
      <w:r>
        <w:t xml:space="preserve">Можно было бы прогонять входной текст сначала через </w:t>
      </w:r>
      <w:r>
        <w:rPr>
          <w:lang w:val="en-US"/>
        </w:rPr>
        <w:t>flex</w:t>
      </w:r>
      <w:r>
        <w:t xml:space="preserve">, а затем через </w:t>
      </w:r>
      <w:r>
        <w:rPr>
          <w:lang w:val="en-US"/>
        </w:rPr>
        <w:t>bison</w:t>
      </w:r>
      <w:r>
        <w:t xml:space="preserve">, но нет необходимости получать промежуточный результат, обе ступени можно выполнить за один проход. </w:t>
      </w:r>
      <w:r w:rsidRPr="00654ECF">
        <w:t xml:space="preserve">flex читает входной текст символ за символом, </w:t>
      </w:r>
      <w:r w:rsidRPr="00654ECF">
        <w:lastRenderedPageBreak/>
        <w:t>время от времени передавая «наверх» бизону токены — терминальные символы грамматики. Значения для токенов flex задаёт сам.</w:t>
      </w:r>
    </w:p>
    <w:p w14:paraId="0673C4F8" w14:textId="0D69D4F1" w:rsidR="00654ECF" w:rsidRDefault="00654ECF" w:rsidP="00213A93">
      <w:pPr>
        <w:rPr>
          <w:lang w:val="en-US"/>
        </w:rPr>
      </w:pPr>
      <w:r w:rsidRPr="00654ECF">
        <w:t xml:space="preserve">Чтобы такой симбиоз был возможен, flex должен как-то узнать терминальные символы бизоньей грамматики. </w:t>
      </w:r>
      <w:r>
        <w:t>Для этого необходимо запускать</w:t>
      </w:r>
      <w:r w:rsidRPr="00654ECF">
        <w:t xml:space="preserve"> bison с ключом -d, тогда он сгенерирует .h-файл с перечислением всех терминалов.</w:t>
      </w:r>
      <w:r w:rsidR="00084DDF" w:rsidRPr="00084DDF">
        <w:t xml:space="preserve"> </w:t>
      </w:r>
      <w:r w:rsidR="00084DDF" w:rsidRPr="00084DDF">
        <w:t>Файл с определениями токенов получает суффикс .tab.h</w:t>
      </w:r>
      <w:r w:rsidR="00084DDF">
        <w:rPr>
          <w:lang w:val="en-US"/>
        </w:rPr>
        <w:t>.</w:t>
      </w:r>
    </w:p>
    <w:p w14:paraId="73C4F3C7" w14:textId="4C9D2424" w:rsidR="004641FF" w:rsidRDefault="004641FF" w:rsidP="00213A93">
      <w:r>
        <w:t>Компиляция двухступенчатого парсера:</w:t>
      </w:r>
    </w:p>
    <w:p w14:paraId="4CA08773" w14:textId="77777777" w:rsidR="004641FF" w:rsidRPr="004641FF" w:rsidRDefault="004641FF" w:rsidP="004641FF">
      <w:pPr>
        <w:pStyle w:val="af"/>
      </w:pPr>
      <w:r w:rsidRPr="004641FF">
        <w:t>lex 3.lex</w:t>
      </w:r>
    </w:p>
    <w:p w14:paraId="457935F9" w14:textId="16ECDD05" w:rsidR="004641FF" w:rsidRPr="004641FF" w:rsidRDefault="004641FF" w:rsidP="004641FF">
      <w:pPr>
        <w:pStyle w:val="af"/>
      </w:pPr>
      <w:r w:rsidRPr="004641FF">
        <w:t>bison -d 3.y</w:t>
      </w:r>
    </w:p>
    <w:p w14:paraId="2FBFD31A" w14:textId="17E7BF4B" w:rsidR="004641FF" w:rsidRPr="004641FF" w:rsidRDefault="004641FF" w:rsidP="004641FF">
      <w:pPr>
        <w:pStyle w:val="af"/>
      </w:pPr>
      <w:r w:rsidRPr="004641FF">
        <w:t>cc -ly lex.yy.c 3.tab.c</w:t>
      </w:r>
    </w:p>
    <w:p w14:paraId="44ACB0D4" w14:textId="77777777" w:rsidR="004641FF" w:rsidRDefault="004641FF" w:rsidP="004641FF">
      <w:r>
        <w:t>Достоинство бизона и ему подобных в том, что от усложнения языка вырастут в парсере только таблицы и свитч с действиями при свёртке, скопированными из .y-файла.</w:t>
      </w:r>
    </w:p>
    <w:p w14:paraId="70D6D0A5" w14:textId="3008A077" w:rsidR="00295F4F" w:rsidRDefault="004641FF" w:rsidP="004641FF">
      <w:r>
        <w:t>Весь остальной код парсера универсален: никаких спагетти, никаких рекурсивных функций, вызывающих друг друга в хитрых комбинациях. Правила грамматики действительно компилируются, а не обрамляются в синтаксис языка высокого уровня.</w:t>
      </w:r>
    </w:p>
    <w:p w14:paraId="4D62ECE2" w14:textId="77777777" w:rsidR="009806AB" w:rsidRDefault="009806AB" w:rsidP="004641FF"/>
    <w:p w14:paraId="0B7754A8" w14:textId="1EE0060E" w:rsidR="009806AB" w:rsidRDefault="009806AB" w:rsidP="009806AB">
      <w:pPr>
        <w:pStyle w:val="a6"/>
      </w:pPr>
      <w:r>
        <w:t>Ход работы</w:t>
      </w:r>
    </w:p>
    <w:p w14:paraId="3E22F7BA" w14:textId="431062D7" w:rsidR="009806AB" w:rsidRDefault="003A7471" w:rsidP="00BF542D">
      <w:r>
        <w:t xml:space="preserve">С помощью лексического анализатора </w:t>
      </w:r>
      <w:r>
        <w:rPr>
          <w:lang w:val="en-US"/>
        </w:rPr>
        <w:t>lex</w:t>
      </w:r>
      <w:r w:rsidR="000565C6" w:rsidRPr="000565C6">
        <w:t xml:space="preserve"> </w:t>
      </w:r>
      <w:r w:rsidR="000565C6">
        <w:t xml:space="preserve">и </w:t>
      </w:r>
      <w:r w:rsidR="000565C6">
        <w:t xml:space="preserve">синтаксического анализатора </w:t>
      </w:r>
      <w:r w:rsidR="000565C6">
        <w:rPr>
          <w:lang w:val="en-US"/>
        </w:rPr>
        <w:t>bison</w:t>
      </w:r>
      <w:r>
        <w:t xml:space="preserve"> был написан парсер кода на </w:t>
      </w:r>
      <w:r>
        <w:rPr>
          <w:lang w:val="en-US"/>
        </w:rPr>
        <w:t>C</w:t>
      </w:r>
      <w:r w:rsidRPr="003A7471">
        <w:t xml:space="preserve">. </w:t>
      </w:r>
    </w:p>
    <w:p w14:paraId="5C334987" w14:textId="19DB0EDA" w:rsidR="000565C6" w:rsidRDefault="003A7471" w:rsidP="000565C6">
      <w:r>
        <w:t xml:space="preserve">Утилита </w:t>
      </w:r>
      <w:r>
        <w:rPr>
          <w:lang w:val="en-US"/>
        </w:rPr>
        <w:t>lex</w:t>
      </w:r>
      <w:r>
        <w:t xml:space="preserve"> с помощью регулярных выражений находит все необходимые</w:t>
      </w:r>
      <w:r w:rsidR="000565C6">
        <w:t xml:space="preserve"> лексемы</w:t>
      </w:r>
      <w:r>
        <w:t xml:space="preserve"> </w:t>
      </w:r>
      <w:r w:rsidR="000565C6">
        <w:t>(</w:t>
      </w:r>
      <w:r>
        <w:t>токены</w:t>
      </w:r>
      <w:r w:rsidR="000565C6">
        <w:t>)</w:t>
      </w:r>
      <w:r>
        <w:t>, заданные в файле «.</w:t>
      </w:r>
      <w:r>
        <w:rPr>
          <w:lang w:val="en-US"/>
        </w:rPr>
        <w:t>lex</w:t>
      </w:r>
      <w:r>
        <w:t>»</w:t>
      </w:r>
      <w:r w:rsidR="000565C6">
        <w:t xml:space="preserve">. Для каждого оператора определен токен для дальнейшей обработки с помощью </w:t>
      </w:r>
      <w:r w:rsidR="000565C6">
        <w:rPr>
          <w:lang w:val="en-US"/>
        </w:rPr>
        <w:t>Bison</w:t>
      </w:r>
      <w:r w:rsidR="000565C6">
        <w:t xml:space="preserve">. Если во входном потоке встречается цифра, то возвращается токен </w:t>
      </w:r>
      <w:r w:rsidR="000565C6">
        <w:rPr>
          <w:lang w:val="en-US"/>
        </w:rPr>
        <w:t>NUM</w:t>
      </w:r>
      <w:r w:rsidR="000565C6">
        <w:t xml:space="preserve">, если название переменной, то – </w:t>
      </w:r>
      <w:r w:rsidR="000565C6">
        <w:rPr>
          <w:lang w:val="en-US"/>
        </w:rPr>
        <w:t>ID</w:t>
      </w:r>
      <w:r w:rsidR="000565C6">
        <w:t xml:space="preserve">. Название переменной может начинаться только на латинские строчные/заглавные буквы. Также определены перевод строки и табуляция. Затем определяются символы операций, знаков и скобок, которые не имеют отдельного токена и передаются </w:t>
      </w:r>
      <w:r w:rsidR="000565C6">
        <w:rPr>
          <w:lang w:val="en-US"/>
        </w:rPr>
        <w:t>Bison</w:t>
      </w:r>
      <w:r w:rsidR="000565C6" w:rsidRPr="000565C6">
        <w:t xml:space="preserve"> </w:t>
      </w:r>
      <w:r w:rsidR="000565C6">
        <w:t>в явном виде.</w:t>
      </w:r>
    </w:p>
    <w:p w14:paraId="1DA2D42C" w14:textId="77777777" w:rsidR="0063583D" w:rsidRDefault="0063583D" w:rsidP="000565C6"/>
    <w:p w14:paraId="44241327" w14:textId="77777777" w:rsidR="0063583D" w:rsidRDefault="0063583D" w:rsidP="0063583D">
      <w:pPr>
        <w:pStyle w:val="af8"/>
      </w:pPr>
      <w:r w:rsidRPr="000565C6">
        <w:lastRenderedPageBreak/>
        <w:drawing>
          <wp:inline distT="0" distB="0" distL="0" distR="0" wp14:anchorId="04FA0649" wp14:editId="06CFC569">
            <wp:extent cx="3893820" cy="3951936"/>
            <wp:effectExtent l="0" t="0" r="0" b="0"/>
            <wp:docPr id="30135049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5049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7608" cy="395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8E11" w14:textId="29348AFE" w:rsidR="0063583D" w:rsidRDefault="0063583D" w:rsidP="0063583D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104">
        <w:rPr>
          <w:noProof/>
        </w:rPr>
        <w:t>4</w:t>
      </w:r>
      <w:r>
        <w:fldChar w:fldCharType="end"/>
      </w:r>
      <w:r>
        <w:t xml:space="preserve"> – Распознаваемые токены</w:t>
      </w:r>
    </w:p>
    <w:p w14:paraId="76CA2616" w14:textId="77777777" w:rsidR="0063583D" w:rsidRDefault="0063583D" w:rsidP="000565C6"/>
    <w:p w14:paraId="31901DA3" w14:textId="31DA6B8B" w:rsidR="000565C6" w:rsidRDefault="006A4F6D" w:rsidP="000565C6">
      <w:r>
        <w:t>Необходимо</w:t>
      </w:r>
      <w:r w:rsidR="000565C6">
        <w:t xml:space="preserve"> </w:t>
      </w:r>
      <w:r>
        <w:t xml:space="preserve">помнить про </w:t>
      </w:r>
      <w:r>
        <w:rPr>
          <w:lang w:val="en-US"/>
        </w:rPr>
        <w:t>CR</w:t>
      </w:r>
      <w:r w:rsidRPr="006A4F6D">
        <w:t xml:space="preserve"> </w:t>
      </w:r>
      <w:r>
        <w:t xml:space="preserve">и </w:t>
      </w:r>
      <w:r>
        <w:rPr>
          <w:lang w:val="en-US"/>
        </w:rPr>
        <w:t>LF</w:t>
      </w:r>
      <w:r w:rsidRPr="006A4F6D">
        <w:t xml:space="preserve">. </w:t>
      </w:r>
      <w:r>
        <w:t xml:space="preserve">Если парсер запускается на </w:t>
      </w:r>
      <w:r>
        <w:rPr>
          <w:lang w:val="en-US"/>
        </w:rPr>
        <w:t>Unix</w:t>
      </w:r>
      <w:r w:rsidRPr="006A4F6D">
        <w:t>-</w:t>
      </w:r>
      <w:r>
        <w:t xml:space="preserve">системе, то и в файлы должны быть созданы под эту систему. При работе с </w:t>
      </w:r>
      <w:r>
        <w:rPr>
          <w:lang w:val="en-US"/>
        </w:rPr>
        <w:t>WSL</w:t>
      </w:r>
      <w:r w:rsidRPr="006A4F6D">
        <w:t xml:space="preserve"> </w:t>
      </w:r>
      <w:r>
        <w:t xml:space="preserve">возникает желание поработать с возможностями использования инструментов хостовой машины, например блокнота. Необходимо следить за настройками файла, иначе при запуске на </w:t>
      </w:r>
      <w:r>
        <w:rPr>
          <w:lang w:val="en-US"/>
        </w:rPr>
        <w:t>Linux</w:t>
      </w:r>
      <w:r w:rsidRPr="006A4F6D">
        <w:t xml:space="preserve"> </w:t>
      </w:r>
      <w:r>
        <w:t xml:space="preserve">файла </w:t>
      </w:r>
      <w:r>
        <w:rPr>
          <w:lang w:val="en-US"/>
        </w:rPr>
        <w:t>CR</w:t>
      </w:r>
      <w:r w:rsidRPr="006A4F6D">
        <w:t xml:space="preserve"> </w:t>
      </w:r>
      <w:r>
        <w:rPr>
          <w:lang w:val="en-US"/>
        </w:rPr>
        <w:t>LF</w:t>
      </w:r>
      <w:r w:rsidRPr="006A4F6D">
        <w:t xml:space="preserve"> </w:t>
      </w:r>
      <w:r>
        <w:t>возникнет ошибка нераспознанного символа.</w:t>
      </w:r>
    </w:p>
    <w:p w14:paraId="2F6ABC24" w14:textId="77777777" w:rsidR="006A4F6D" w:rsidRDefault="006A4F6D" w:rsidP="000565C6"/>
    <w:p w14:paraId="2422F13F" w14:textId="77777777" w:rsidR="0063583D" w:rsidRDefault="006A4F6D" w:rsidP="0063583D">
      <w:pPr>
        <w:keepNext/>
      </w:pPr>
      <w:r w:rsidRPr="006A4F6D">
        <w:rPr>
          <w:lang w:val="en-US"/>
        </w:rPr>
        <w:drawing>
          <wp:inline distT="0" distB="0" distL="0" distR="0" wp14:anchorId="2BBC65D1" wp14:editId="759ADEEF">
            <wp:extent cx="4963218" cy="438211"/>
            <wp:effectExtent l="0" t="0" r="8890" b="0"/>
            <wp:docPr id="1890716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168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B7F9" w14:textId="3D394CAF" w:rsidR="006A4F6D" w:rsidRPr="0063583D" w:rsidRDefault="0063583D" w:rsidP="0063583D">
      <w:pPr>
        <w:pStyle w:val="ad"/>
        <w:rPr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104">
        <w:rPr>
          <w:noProof/>
        </w:rPr>
        <w:t>5</w:t>
      </w:r>
      <w:r>
        <w:fldChar w:fldCharType="end"/>
      </w:r>
      <w:r>
        <w:t xml:space="preserve"> – </w:t>
      </w:r>
      <w:r w:rsidRPr="009915CA">
        <w:t>Некорректный символ</w:t>
      </w:r>
    </w:p>
    <w:p w14:paraId="3A371B3E" w14:textId="77777777" w:rsidR="000565C6" w:rsidRDefault="000565C6" w:rsidP="00BF542D"/>
    <w:p w14:paraId="77AA9FE8" w14:textId="77777777" w:rsidR="00574DD5" w:rsidRDefault="0063583D" w:rsidP="0063583D">
      <w:pPr>
        <w:pStyle w:val="affff0"/>
      </w:pPr>
      <w:r>
        <w:t>Далее была написана грамматика, учитывающая приоритет сворачивания скобок, математических операций (</w:t>
      </w:r>
      <w:r>
        <w:t>*, /, %, +, -</w:t>
      </w:r>
      <w:r>
        <w:t xml:space="preserve">), а также специфику конструкции </w:t>
      </w:r>
      <w:r>
        <w:rPr>
          <w:lang w:val="en-US"/>
        </w:rPr>
        <w:t>if</w:t>
      </w:r>
      <w:r w:rsidRPr="0063583D">
        <w:t>-</w:t>
      </w:r>
      <w:r>
        <w:rPr>
          <w:lang w:val="en-US"/>
        </w:rPr>
        <w:t>else</w:t>
      </w:r>
      <w:r>
        <w:t xml:space="preserve"> и цикла </w:t>
      </w:r>
      <w:r>
        <w:rPr>
          <w:lang w:val="en-US"/>
        </w:rPr>
        <w:t>while</w:t>
      </w:r>
      <w:r w:rsidRPr="0063583D">
        <w:t>.</w:t>
      </w:r>
      <w:r>
        <w:t xml:space="preserve"> </w:t>
      </w:r>
      <w:r w:rsidR="00574DD5">
        <w:t>При написании грамматики описываются все операции, которые могут происходить.</w:t>
      </w:r>
    </w:p>
    <w:p w14:paraId="7D25CB7B" w14:textId="209CE634" w:rsidR="0063583D" w:rsidRDefault="00574DD5" w:rsidP="0063583D">
      <w:pPr>
        <w:pStyle w:val="affff0"/>
        <w:rPr>
          <w:lang w:val="en-US"/>
        </w:rPr>
      </w:pPr>
      <w:r>
        <w:lastRenderedPageBreak/>
        <w:t>Т</w:t>
      </w:r>
      <w:r>
        <w:t>окены</w:t>
      </w:r>
      <w:r w:rsidRPr="00574DD5">
        <w:t xml:space="preserve">, </w:t>
      </w:r>
      <w:r>
        <w:t xml:space="preserve">которые </w:t>
      </w:r>
      <w:r w:rsidR="0046497E">
        <w:t>были распознаны,</w:t>
      </w:r>
      <w:r>
        <w:t xml:space="preserve"> подаются на вход утилите </w:t>
      </w:r>
      <w:r>
        <w:rPr>
          <w:lang w:val="en-US"/>
        </w:rPr>
        <w:t>bison</w:t>
      </w:r>
      <w:r>
        <w:t xml:space="preserve">, которая строит по ним абстрактное синтаксическое дерево. В начале файла определяются токены, которые может возвращать </w:t>
      </w:r>
      <w:r>
        <w:rPr>
          <w:lang w:val="en-US"/>
        </w:rPr>
        <w:t>lex</w:t>
      </w:r>
      <w:r w:rsidR="0046497E">
        <w:rPr>
          <w:lang w:val="en-US"/>
        </w:rPr>
        <w:t>.</w:t>
      </w:r>
    </w:p>
    <w:p w14:paraId="08533769" w14:textId="77777777" w:rsidR="0046497E" w:rsidRDefault="0046497E" w:rsidP="0063583D">
      <w:pPr>
        <w:pStyle w:val="affff0"/>
        <w:rPr>
          <w:lang w:val="en-US"/>
        </w:rPr>
      </w:pPr>
    </w:p>
    <w:p w14:paraId="5C322D2A" w14:textId="77777777" w:rsidR="0046497E" w:rsidRDefault="0046497E" w:rsidP="0046497E">
      <w:pPr>
        <w:pStyle w:val="af8"/>
      </w:pPr>
      <w:r w:rsidRPr="0046497E">
        <w:drawing>
          <wp:inline distT="0" distB="0" distL="0" distR="0" wp14:anchorId="26BABB3E" wp14:editId="64ADF6F6">
            <wp:extent cx="3962953" cy="1143160"/>
            <wp:effectExtent l="0" t="0" r="0" b="0"/>
            <wp:docPr id="173511443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1443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BA25" w14:textId="679FE93D" w:rsidR="0046497E" w:rsidRPr="00574DD5" w:rsidRDefault="0046497E" w:rsidP="0046497E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104">
        <w:rPr>
          <w:noProof/>
        </w:rPr>
        <w:t>6</w:t>
      </w:r>
      <w:r>
        <w:fldChar w:fldCharType="end"/>
      </w:r>
      <w:r>
        <w:t xml:space="preserve"> – Поддерживаемые токены</w:t>
      </w:r>
    </w:p>
    <w:p w14:paraId="06B94273" w14:textId="77777777" w:rsidR="00574DD5" w:rsidRPr="00574DD5" w:rsidRDefault="00574DD5" w:rsidP="0063583D">
      <w:pPr>
        <w:pStyle w:val="affff0"/>
      </w:pPr>
    </w:p>
    <w:p w14:paraId="4225766B" w14:textId="77777777" w:rsidR="00574DD5" w:rsidRDefault="00574DD5" w:rsidP="00574DD5">
      <w:pPr>
        <w:pStyle w:val="af8"/>
      </w:pPr>
      <w:r w:rsidRPr="00574DD5">
        <w:rPr>
          <w:lang w:val="en-US"/>
        </w:rPr>
        <w:drawing>
          <wp:inline distT="0" distB="0" distL="0" distR="0" wp14:anchorId="5B475A7B" wp14:editId="5AB49BB4">
            <wp:extent cx="3223260" cy="2678391"/>
            <wp:effectExtent l="0" t="0" r="0" b="8255"/>
            <wp:docPr id="949910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108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7719" cy="26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CC9A" w14:textId="24D073F8" w:rsidR="00574DD5" w:rsidRPr="00574DD5" w:rsidRDefault="00574DD5" w:rsidP="00574DD5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104">
        <w:rPr>
          <w:noProof/>
        </w:rPr>
        <w:t>7</w:t>
      </w:r>
      <w:r>
        <w:fldChar w:fldCharType="end"/>
      </w:r>
      <w:r w:rsidRPr="00574DD5">
        <w:t xml:space="preserve"> – Фрагмент грамматики</w:t>
      </w:r>
    </w:p>
    <w:p w14:paraId="037954E7" w14:textId="2DFC1B9B" w:rsidR="0063583D" w:rsidRPr="0063583D" w:rsidRDefault="0063583D" w:rsidP="00BF542D"/>
    <w:p w14:paraId="1CC701D1" w14:textId="6880E8BA" w:rsidR="00BF542D" w:rsidRDefault="0046497E" w:rsidP="00BF542D">
      <w:r>
        <w:t xml:space="preserve">Также в функции </w:t>
      </w:r>
      <w:r>
        <w:rPr>
          <w:lang w:val="en-US"/>
        </w:rPr>
        <w:t>main</w:t>
      </w:r>
      <w:r w:rsidRPr="0046497E">
        <w:t xml:space="preserve">() </w:t>
      </w:r>
      <w:r>
        <w:t>было реализовано считывание информации из входящих данных.</w:t>
      </w:r>
    </w:p>
    <w:p w14:paraId="08A41356" w14:textId="56E4A603" w:rsidR="00FA6015" w:rsidRDefault="00FA6015" w:rsidP="00BF542D">
      <w:r>
        <w:t>Чтобы запустить парсер, необходимы команды:</w:t>
      </w:r>
    </w:p>
    <w:p w14:paraId="4E695FB4" w14:textId="2FE3436F" w:rsidR="00FA6015" w:rsidRDefault="00294730" w:rsidP="00294730">
      <w:pPr>
        <w:pStyle w:val="af"/>
      </w:pPr>
      <w:r w:rsidRPr="00294730">
        <w:t>lex lab.lex</w:t>
      </w:r>
    </w:p>
    <w:p w14:paraId="2FF033C8" w14:textId="2C379782" w:rsidR="00294730" w:rsidRDefault="00294730" w:rsidP="00294730">
      <w:pPr>
        <w:pStyle w:val="af"/>
      </w:pPr>
      <w:r w:rsidRPr="00294730">
        <w:t>bison -d lab.y</w:t>
      </w:r>
      <w:r>
        <w:tab/>
      </w:r>
    </w:p>
    <w:p w14:paraId="59B4F2D4" w14:textId="2057A1D5" w:rsidR="00294730" w:rsidRDefault="00294730" w:rsidP="00294730">
      <w:pPr>
        <w:pStyle w:val="af"/>
      </w:pPr>
      <w:r w:rsidRPr="00294730">
        <w:t>c++ lex.yy.c lab.tab.c</w:t>
      </w:r>
    </w:p>
    <w:p w14:paraId="2879884E" w14:textId="177EF493" w:rsidR="00294730" w:rsidRPr="00FA6015" w:rsidRDefault="00294730" w:rsidP="00294730">
      <w:pPr>
        <w:pStyle w:val="af"/>
        <w:rPr>
          <w:lang w:val="ru-RU"/>
        </w:rPr>
      </w:pPr>
      <w:r w:rsidRPr="00294730">
        <w:t>./a.out correct.txt</w:t>
      </w:r>
    </w:p>
    <w:p w14:paraId="47CEC454" w14:textId="77777777" w:rsidR="00BF542D" w:rsidRDefault="00BF542D" w:rsidP="00BF542D"/>
    <w:p w14:paraId="29B9DA74" w14:textId="77777777" w:rsidR="0046497E" w:rsidRDefault="00BF542D" w:rsidP="0046497E">
      <w:pPr>
        <w:pStyle w:val="af8"/>
      </w:pPr>
      <w:r w:rsidRPr="00BF542D">
        <w:rPr>
          <w:lang w:val="en-US"/>
        </w:rPr>
        <w:lastRenderedPageBreak/>
        <w:drawing>
          <wp:inline distT="0" distB="0" distL="0" distR="0" wp14:anchorId="2CD4E1F5" wp14:editId="7DED30FE">
            <wp:extent cx="4201111" cy="638264"/>
            <wp:effectExtent l="0" t="0" r="9525" b="9525"/>
            <wp:docPr id="1425274310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74310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35C3" w14:textId="125469B8" w:rsidR="009806AB" w:rsidRDefault="0046497E" w:rsidP="0046497E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104">
        <w:rPr>
          <w:noProof/>
        </w:rPr>
        <w:t>8</w:t>
      </w:r>
      <w:r>
        <w:fldChar w:fldCharType="end"/>
      </w:r>
      <w:r>
        <w:t xml:space="preserve"> – Недостаточно входных аргументов</w:t>
      </w:r>
    </w:p>
    <w:p w14:paraId="191B7D72" w14:textId="77777777" w:rsidR="0046497E" w:rsidRPr="0046497E" w:rsidRDefault="0046497E" w:rsidP="0046497E"/>
    <w:p w14:paraId="2636BD42" w14:textId="77777777" w:rsidR="0046497E" w:rsidRDefault="003A7471" w:rsidP="0046497E">
      <w:pPr>
        <w:pStyle w:val="af8"/>
      </w:pPr>
      <w:r w:rsidRPr="003A7471">
        <w:rPr>
          <w:lang w:val="en-US"/>
        </w:rPr>
        <w:drawing>
          <wp:inline distT="0" distB="0" distL="0" distR="0" wp14:anchorId="30D5EDBA" wp14:editId="1A0DD52F">
            <wp:extent cx="4944165" cy="476316"/>
            <wp:effectExtent l="0" t="0" r="8890" b="0"/>
            <wp:docPr id="1453048948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48948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8DAF" w14:textId="2D9983D1" w:rsidR="0046497E" w:rsidRDefault="0046497E" w:rsidP="00D64519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104">
        <w:rPr>
          <w:noProof/>
        </w:rPr>
        <w:t>9</w:t>
      </w:r>
      <w:r>
        <w:fldChar w:fldCharType="end"/>
      </w:r>
      <w:r>
        <w:t xml:space="preserve"> – Файл не найден</w:t>
      </w:r>
    </w:p>
    <w:p w14:paraId="66329002" w14:textId="77777777" w:rsidR="001E3907" w:rsidRPr="001E3907" w:rsidRDefault="001E3907" w:rsidP="001E3907"/>
    <w:p w14:paraId="47917A15" w14:textId="77777777" w:rsidR="0046497E" w:rsidRDefault="003A7471" w:rsidP="0046497E">
      <w:pPr>
        <w:pStyle w:val="af8"/>
      </w:pPr>
      <w:r w:rsidRPr="003A7471">
        <w:rPr>
          <w:lang w:val="en-US"/>
        </w:rPr>
        <w:drawing>
          <wp:inline distT="0" distB="0" distL="0" distR="0" wp14:anchorId="421DE558" wp14:editId="0FF432F2">
            <wp:extent cx="5058481" cy="447737"/>
            <wp:effectExtent l="0" t="0" r="8890" b="9525"/>
            <wp:docPr id="462528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283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9444" w14:textId="20909B62" w:rsidR="003A7471" w:rsidRDefault="0046497E" w:rsidP="0046497E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104">
        <w:rPr>
          <w:noProof/>
        </w:rPr>
        <w:t>10</w:t>
      </w:r>
      <w:r>
        <w:fldChar w:fldCharType="end"/>
      </w:r>
      <w:r>
        <w:t xml:space="preserve"> – Успешное завершение программы</w:t>
      </w:r>
    </w:p>
    <w:p w14:paraId="3078E262" w14:textId="77777777" w:rsidR="0046497E" w:rsidRDefault="0046497E" w:rsidP="0046497E"/>
    <w:p w14:paraId="76437734" w14:textId="27DFA243" w:rsidR="0046497E" w:rsidRDefault="0046497E" w:rsidP="0046497E">
      <w:r>
        <w:t>Для определения строки с ошибкой в грамматике была переопределена функция «</w:t>
      </w:r>
      <w:r>
        <w:rPr>
          <w:lang w:val="en-US"/>
        </w:rPr>
        <w:t>yyerror</w:t>
      </w:r>
      <w:r>
        <w:t>», которая выводит номер строки с ошибкой</w:t>
      </w:r>
      <w:r>
        <w:t>.</w:t>
      </w:r>
    </w:p>
    <w:p w14:paraId="1BE904DD" w14:textId="39445D9A" w:rsidR="0046497E" w:rsidRDefault="00D64519" w:rsidP="0046497E">
      <w:r>
        <w:t>Для примера был рассмотрен корректный код на С.</w:t>
      </w:r>
    </w:p>
    <w:p w14:paraId="1AD69B92" w14:textId="77777777" w:rsidR="00D64519" w:rsidRDefault="00D64519" w:rsidP="0046497E"/>
    <w:p w14:paraId="37E5FA37" w14:textId="77777777" w:rsidR="00D64519" w:rsidRDefault="00D64519" w:rsidP="00D64519">
      <w:pPr>
        <w:pStyle w:val="af8"/>
      </w:pPr>
      <w:r w:rsidRPr="00D64519">
        <w:lastRenderedPageBreak/>
        <w:drawing>
          <wp:inline distT="0" distB="0" distL="0" distR="0" wp14:anchorId="6056698D" wp14:editId="1ADFF102">
            <wp:extent cx="3341559" cy="5394960"/>
            <wp:effectExtent l="0" t="0" r="0" b="0"/>
            <wp:docPr id="14053915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915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8232" cy="540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1F2B" w14:textId="5BC73A87" w:rsidR="00D64519" w:rsidRDefault="00D64519" w:rsidP="00D64519">
      <w:pPr>
        <w:pStyle w:val="ad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104">
        <w:rPr>
          <w:noProof/>
        </w:rPr>
        <w:t>11</w:t>
      </w:r>
      <w:r>
        <w:fldChar w:fldCharType="end"/>
      </w:r>
      <w:r>
        <w:rPr>
          <w:lang w:val="en-US"/>
        </w:rPr>
        <w:t xml:space="preserve"> – Успешная проверка корректного файла</w:t>
      </w:r>
    </w:p>
    <w:p w14:paraId="508BF510" w14:textId="77777777" w:rsidR="007D0DF0" w:rsidRPr="007D0DF0" w:rsidRDefault="007D0DF0" w:rsidP="007D0DF0">
      <w:pPr>
        <w:rPr>
          <w:lang w:val="en-US"/>
        </w:rPr>
      </w:pPr>
    </w:p>
    <w:p w14:paraId="597D188D" w14:textId="423BB3D6" w:rsidR="00D64519" w:rsidRDefault="00D64519" w:rsidP="0046497E">
      <w:r>
        <w:t>И некорректного.</w:t>
      </w:r>
    </w:p>
    <w:p w14:paraId="5E10D599" w14:textId="77777777" w:rsidR="00D64519" w:rsidRDefault="00D64519" w:rsidP="0046497E"/>
    <w:p w14:paraId="19B071BC" w14:textId="77777777" w:rsidR="00D64519" w:rsidRDefault="00D64519" w:rsidP="00D64519">
      <w:pPr>
        <w:pStyle w:val="af8"/>
      </w:pPr>
      <w:r w:rsidRPr="00D64519">
        <w:rPr>
          <w:lang w:val="en-US"/>
        </w:rPr>
        <w:lastRenderedPageBreak/>
        <w:drawing>
          <wp:inline distT="0" distB="0" distL="0" distR="0" wp14:anchorId="3992F646" wp14:editId="53F28366">
            <wp:extent cx="3364694" cy="5501640"/>
            <wp:effectExtent l="0" t="0" r="7620" b="3810"/>
            <wp:docPr id="111401252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1252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7666" cy="55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720C" w14:textId="31939120" w:rsidR="00D64519" w:rsidRPr="00D64519" w:rsidRDefault="00D64519" w:rsidP="00D64519">
      <w:pPr>
        <w:pStyle w:val="ad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104">
        <w:rPr>
          <w:noProof/>
        </w:rPr>
        <w:t>12</w:t>
      </w:r>
      <w:r>
        <w:fldChar w:fldCharType="end"/>
      </w:r>
      <w:r>
        <w:rPr>
          <w:lang w:val="en-US"/>
        </w:rPr>
        <w:t xml:space="preserve"> – Успешная проверка некорректного файла</w:t>
      </w:r>
    </w:p>
    <w:p w14:paraId="3940D309" w14:textId="77777777" w:rsidR="0046497E" w:rsidRPr="00D64519" w:rsidRDefault="0046497E" w:rsidP="0046497E"/>
    <w:p w14:paraId="337764F1" w14:textId="77777777" w:rsidR="00500104" w:rsidRDefault="00500104" w:rsidP="00500104">
      <w:pPr>
        <w:pStyle w:val="af8"/>
      </w:pPr>
      <w:r w:rsidRPr="00500104">
        <w:lastRenderedPageBreak/>
        <w:drawing>
          <wp:inline distT="0" distB="0" distL="0" distR="0" wp14:anchorId="3F4BACF3" wp14:editId="33E3D747">
            <wp:extent cx="3551262" cy="5829300"/>
            <wp:effectExtent l="0" t="0" r="0" b="0"/>
            <wp:docPr id="19937888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888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522" cy="584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E3A3" w14:textId="2C663941" w:rsidR="00BF542D" w:rsidRPr="0046497E" w:rsidRDefault="00500104" w:rsidP="00500104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lang w:val="en-US"/>
        </w:rPr>
        <w:t xml:space="preserve"> </w:t>
      </w:r>
      <w:r w:rsidRPr="00482615">
        <w:rPr>
          <w:lang w:val="en-US"/>
        </w:rPr>
        <w:t>– Успешная проверка некорректного файла</w:t>
      </w:r>
    </w:p>
    <w:p w14:paraId="6CADB500" w14:textId="77777777" w:rsidR="004C7C10" w:rsidRDefault="004C7C10" w:rsidP="00C93DCC">
      <w:pPr>
        <w:suppressAutoHyphens/>
        <w:rPr>
          <w:rFonts w:eastAsia="Times New Roman" w:cs="Times New Roman"/>
        </w:rPr>
      </w:pPr>
    </w:p>
    <w:p w14:paraId="6E548B2A" w14:textId="77777777" w:rsidR="00294730" w:rsidRPr="004641FF" w:rsidRDefault="00294730" w:rsidP="00C93DCC">
      <w:pPr>
        <w:suppressAutoHyphens/>
        <w:rPr>
          <w:rFonts w:eastAsia="Times New Roman" w:cs="Times New Roman"/>
        </w:rPr>
      </w:pPr>
    </w:p>
    <w:p w14:paraId="4EEFE827" w14:textId="77777777" w:rsidR="00C93DCC" w:rsidRPr="00C93DCC" w:rsidRDefault="00C93DCC" w:rsidP="00111FF9">
      <w:pPr>
        <w:pStyle w:val="a6"/>
      </w:pPr>
      <w:r>
        <w:t>Выводы</w:t>
      </w:r>
    </w:p>
    <w:p w14:paraId="64AA0BFD" w14:textId="145E8952" w:rsidR="00C93DCC" w:rsidRPr="004E44B1" w:rsidRDefault="00BF37F7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ходе работы </w:t>
      </w:r>
      <w:r w:rsidR="00C86FE9">
        <w:rPr>
          <w:rFonts w:eastAsia="Times New Roman" w:cs="Times New Roman"/>
        </w:rPr>
        <w:t>были изучены лексический и синтаксический анализаторы</w:t>
      </w:r>
      <w:r w:rsidR="00C86FE9" w:rsidRPr="00C86FE9">
        <w:rPr>
          <w:rFonts w:eastAsia="Times New Roman" w:cs="Times New Roman"/>
        </w:rPr>
        <w:t xml:space="preserve"> </w:t>
      </w:r>
      <w:r w:rsidR="00C86FE9">
        <w:rPr>
          <w:rFonts w:eastAsia="Times New Roman" w:cs="Times New Roman"/>
        </w:rPr>
        <w:t>–</w:t>
      </w:r>
      <w:r w:rsidR="00C86FE9" w:rsidRPr="00C86FE9">
        <w:rPr>
          <w:rFonts w:eastAsia="Times New Roman" w:cs="Times New Roman"/>
        </w:rPr>
        <w:t xml:space="preserve"> </w:t>
      </w:r>
      <w:r w:rsidR="00C86FE9">
        <w:rPr>
          <w:rFonts w:eastAsia="Times New Roman" w:cs="Times New Roman"/>
          <w:lang w:val="en-US"/>
        </w:rPr>
        <w:t>Flex</w:t>
      </w:r>
      <w:r w:rsidR="00C86FE9" w:rsidRPr="00C86FE9">
        <w:rPr>
          <w:rFonts w:eastAsia="Times New Roman" w:cs="Times New Roman"/>
        </w:rPr>
        <w:t xml:space="preserve"> </w:t>
      </w:r>
      <w:r w:rsidR="00C86FE9">
        <w:rPr>
          <w:rFonts w:eastAsia="Times New Roman" w:cs="Times New Roman"/>
        </w:rPr>
        <w:t xml:space="preserve">и </w:t>
      </w:r>
      <w:r w:rsidR="00C86FE9">
        <w:rPr>
          <w:rFonts w:eastAsia="Times New Roman" w:cs="Times New Roman"/>
          <w:lang w:val="en-US"/>
        </w:rPr>
        <w:t>Bison</w:t>
      </w:r>
      <w:r w:rsidR="00C86FE9" w:rsidRPr="00C86FE9">
        <w:rPr>
          <w:rFonts w:eastAsia="Times New Roman" w:cs="Times New Roman"/>
        </w:rPr>
        <w:t xml:space="preserve">, </w:t>
      </w:r>
      <w:r w:rsidR="00C86FE9">
        <w:rPr>
          <w:rFonts w:eastAsia="Times New Roman" w:cs="Times New Roman"/>
        </w:rPr>
        <w:t>а также создана программа для разбора файлов с исходным кодом, написанным на С-подобном языке.</w:t>
      </w:r>
    </w:p>
    <w:p w14:paraId="6A9AD15C" w14:textId="77777777" w:rsidR="00AE1FDE" w:rsidRDefault="00AE1FDE" w:rsidP="00C93DCC">
      <w:pPr>
        <w:suppressAutoHyphens/>
        <w:rPr>
          <w:rFonts w:eastAsia="Times New Roman" w:cs="Times New Roman"/>
        </w:rPr>
      </w:pPr>
    </w:p>
    <w:p w14:paraId="399AD566" w14:textId="7053A29C" w:rsidR="00500104" w:rsidRDefault="00500104">
      <w:pPr>
        <w:spacing w:line="240" w:lineRule="auto"/>
        <w:ind w:firstLine="0"/>
        <w:rPr>
          <w:rFonts w:eastAsia="Times New Roman" w:cs="Times New Roman"/>
        </w:rPr>
      </w:pPr>
    </w:p>
    <w:p w14:paraId="53922F1C" w14:textId="77777777" w:rsidR="00500104" w:rsidRDefault="00500104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506375C2" w14:textId="77777777" w:rsidR="00500104" w:rsidRDefault="00500104" w:rsidP="00500104">
      <w:pPr>
        <w:pStyle w:val="afb"/>
        <w:tabs>
          <w:tab w:val="num" w:pos="0"/>
        </w:tabs>
        <w:ind w:firstLine="709"/>
      </w:pPr>
      <w:bookmarkStart w:id="1" w:name="_Toc35945238"/>
      <w:r>
        <w:lastRenderedPageBreak/>
        <w:t>ПРИЛОЖЕНИЕ А</w:t>
      </w:r>
      <w:bookmarkEnd w:id="1"/>
    </w:p>
    <w:p w14:paraId="0242BEC5" w14:textId="77777777" w:rsidR="00500104" w:rsidRDefault="00500104">
      <w:pPr>
        <w:spacing w:line="240" w:lineRule="auto"/>
        <w:ind w:firstLine="0"/>
        <w:rPr>
          <w:rFonts w:eastAsia="Times New Roman" w:cs="Times New Roman"/>
        </w:rPr>
      </w:pPr>
    </w:p>
    <w:p w14:paraId="4839E6AF" w14:textId="570F5528" w:rsidR="00601F8B" w:rsidRDefault="00500104">
      <w:pPr>
        <w:spacing w:line="240" w:lineRule="auto"/>
        <w:ind w:firstLine="0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 xml:space="preserve">Листинг программы </w:t>
      </w:r>
      <w:r>
        <w:rPr>
          <w:rFonts w:eastAsia="Times New Roman" w:cs="Times New Roman"/>
          <w:lang w:val="en-US"/>
        </w:rPr>
        <w:t>lab</w:t>
      </w:r>
      <w:r w:rsidRPr="00500104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lex</w:t>
      </w:r>
    </w:p>
    <w:p w14:paraId="7183598C" w14:textId="77777777" w:rsidR="00500104" w:rsidRDefault="00500104">
      <w:pPr>
        <w:spacing w:line="240" w:lineRule="auto"/>
        <w:ind w:firstLine="0"/>
        <w:rPr>
          <w:rFonts w:eastAsia="Times New Roman" w:cs="Times New Roman"/>
          <w:lang w:val="en-US"/>
        </w:rPr>
      </w:pPr>
    </w:p>
    <w:p w14:paraId="77711C17" w14:textId="77777777" w:rsidR="00500104" w:rsidRDefault="00500104">
      <w:pPr>
        <w:spacing w:line="240" w:lineRule="auto"/>
        <w:ind w:firstLine="0"/>
        <w:rPr>
          <w:rFonts w:eastAsia="Times New Roman" w:cs="Times New Roman"/>
          <w:lang w:val="en-US"/>
        </w:rPr>
      </w:pPr>
    </w:p>
    <w:p w14:paraId="3FB4643B" w14:textId="77777777" w:rsidR="00500104" w:rsidRPr="00500104" w:rsidRDefault="00500104" w:rsidP="00500104">
      <w:pPr>
        <w:pStyle w:val="af"/>
      </w:pPr>
      <w:r w:rsidRPr="00500104">
        <w:t>%{</w:t>
      </w:r>
    </w:p>
    <w:p w14:paraId="06760248" w14:textId="77777777" w:rsidR="00500104" w:rsidRPr="00500104" w:rsidRDefault="00500104" w:rsidP="00500104">
      <w:pPr>
        <w:pStyle w:val="af"/>
      </w:pPr>
      <w:r w:rsidRPr="00500104">
        <w:t xml:space="preserve">   #include &lt;string&gt;</w:t>
      </w:r>
    </w:p>
    <w:p w14:paraId="78422545" w14:textId="77777777" w:rsidR="00500104" w:rsidRPr="00500104" w:rsidRDefault="00500104" w:rsidP="00500104">
      <w:pPr>
        <w:pStyle w:val="af"/>
      </w:pPr>
      <w:r w:rsidRPr="00500104">
        <w:t xml:space="preserve">   #define YYSTYPE std::string</w:t>
      </w:r>
    </w:p>
    <w:p w14:paraId="1C9CD336" w14:textId="77777777" w:rsidR="00500104" w:rsidRPr="00500104" w:rsidRDefault="00500104" w:rsidP="00500104">
      <w:pPr>
        <w:pStyle w:val="af"/>
      </w:pPr>
      <w:r w:rsidRPr="00500104">
        <w:t xml:space="preserve">   #include "lab.tab.h"</w:t>
      </w:r>
    </w:p>
    <w:p w14:paraId="475F7DEE" w14:textId="77777777" w:rsidR="00500104" w:rsidRPr="00500104" w:rsidRDefault="00500104" w:rsidP="00500104">
      <w:pPr>
        <w:pStyle w:val="af"/>
      </w:pPr>
      <w:r w:rsidRPr="00500104">
        <w:t xml:space="preserve">   void yyerror(const char *s);</w:t>
      </w:r>
    </w:p>
    <w:p w14:paraId="356EFFF5" w14:textId="77777777" w:rsidR="00500104" w:rsidRPr="00500104" w:rsidRDefault="00500104" w:rsidP="00500104">
      <w:pPr>
        <w:pStyle w:val="af"/>
      </w:pPr>
      <w:r w:rsidRPr="00500104">
        <w:t xml:space="preserve">   void yysuccess(const char *s);</w:t>
      </w:r>
    </w:p>
    <w:p w14:paraId="7E5E3470" w14:textId="77777777" w:rsidR="00500104" w:rsidRPr="00500104" w:rsidRDefault="00500104" w:rsidP="00500104">
      <w:pPr>
        <w:pStyle w:val="af"/>
      </w:pPr>
      <w:r w:rsidRPr="00500104">
        <w:t>%}</w:t>
      </w:r>
    </w:p>
    <w:p w14:paraId="7F0EB61A" w14:textId="77777777" w:rsidR="00500104" w:rsidRPr="00500104" w:rsidRDefault="00500104" w:rsidP="00500104">
      <w:pPr>
        <w:pStyle w:val="af"/>
      </w:pPr>
    </w:p>
    <w:p w14:paraId="726D08BD" w14:textId="77777777" w:rsidR="00500104" w:rsidRPr="00500104" w:rsidRDefault="00500104" w:rsidP="00500104">
      <w:pPr>
        <w:pStyle w:val="af"/>
      </w:pPr>
      <w:r w:rsidRPr="00500104">
        <w:t>%option yylineno</w:t>
      </w:r>
    </w:p>
    <w:p w14:paraId="5BF54042" w14:textId="77777777" w:rsidR="00500104" w:rsidRPr="00500104" w:rsidRDefault="00500104" w:rsidP="00500104">
      <w:pPr>
        <w:pStyle w:val="af"/>
      </w:pPr>
      <w:r w:rsidRPr="00500104">
        <w:t>%option noyywrap</w:t>
      </w:r>
    </w:p>
    <w:p w14:paraId="6AAEF8B8" w14:textId="77777777" w:rsidR="00500104" w:rsidRPr="00500104" w:rsidRDefault="00500104" w:rsidP="00500104">
      <w:pPr>
        <w:pStyle w:val="af"/>
      </w:pPr>
    </w:p>
    <w:p w14:paraId="55889564" w14:textId="77777777" w:rsidR="00500104" w:rsidRPr="00500104" w:rsidRDefault="00500104" w:rsidP="00500104">
      <w:pPr>
        <w:pStyle w:val="af"/>
      </w:pPr>
      <w:r w:rsidRPr="00500104">
        <w:t>%%</w:t>
      </w:r>
    </w:p>
    <w:p w14:paraId="73D80267" w14:textId="77777777" w:rsidR="00500104" w:rsidRPr="00500104" w:rsidRDefault="00500104" w:rsidP="00500104">
      <w:pPr>
        <w:pStyle w:val="af"/>
      </w:pPr>
    </w:p>
    <w:p w14:paraId="40E12AE5" w14:textId="77777777" w:rsidR="00500104" w:rsidRPr="00500104" w:rsidRDefault="00500104" w:rsidP="00500104">
      <w:pPr>
        <w:pStyle w:val="af"/>
      </w:pPr>
      <w:r w:rsidRPr="00500104">
        <w:t>if              return IF;</w:t>
      </w:r>
    </w:p>
    <w:p w14:paraId="1937683D" w14:textId="77777777" w:rsidR="00500104" w:rsidRPr="00500104" w:rsidRDefault="00500104" w:rsidP="00500104">
      <w:pPr>
        <w:pStyle w:val="af"/>
      </w:pPr>
      <w:r w:rsidRPr="00500104">
        <w:t>else            return ELSE;</w:t>
      </w:r>
    </w:p>
    <w:p w14:paraId="7DA6A5DA" w14:textId="77777777" w:rsidR="00500104" w:rsidRPr="00500104" w:rsidRDefault="00500104" w:rsidP="00500104">
      <w:pPr>
        <w:pStyle w:val="af"/>
      </w:pPr>
      <w:r w:rsidRPr="00500104">
        <w:t>while           return WHILE;</w:t>
      </w:r>
    </w:p>
    <w:p w14:paraId="7D359726" w14:textId="77777777" w:rsidR="00500104" w:rsidRPr="00500104" w:rsidRDefault="00500104" w:rsidP="00500104">
      <w:pPr>
        <w:pStyle w:val="af"/>
      </w:pPr>
      <w:r w:rsidRPr="00500104">
        <w:t>print           return PRINT;</w:t>
      </w:r>
    </w:p>
    <w:p w14:paraId="0BF48FDC" w14:textId="77777777" w:rsidR="00500104" w:rsidRPr="00500104" w:rsidRDefault="00500104" w:rsidP="00500104">
      <w:pPr>
        <w:pStyle w:val="af"/>
      </w:pPr>
      <w:r w:rsidRPr="00500104">
        <w:t xml:space="preserve">return          </w:t>
      </w:r>
      <w:proofErr w:type="spellStart"/>
      <w:r w:rsidRPr="00500104">
        <w:t>return</w:t>
      </w:r>
      <w:proofErr w:type="spellEnd"/>
      <w:r w:rsidRPr="00500104">
        <w:t xml:space="preserve"> </w:t>
      </w:r>
      <w:proofErr w:type="spellStart"/>
      <w:r w:rsidRPr="00500104">
        <w:t>RETURN</w:t>
      </w:r>
      <w:proofErr w:type="spellEnd"/>
      <w:r w:rsidRPr="00500104">
        <w:t>;</w:t>
      </w:r>
    </w:p>
    <w:p w14:paraId="403F928F" w14:textId="77777777" w:rsidR="00500104" w:rsidRPr="00500104" w:rsidRDefault="00500104" w:rsidP="00500104">
      <w:pPr>
        <w:pStyle w:val="af"/>
      </w:pPr>
      <w:r w:rsidRPr="00500104">
        <w:t>==              return EQ;</w:t>
      </w:r>
    </w:p>
    <w:p w14:paraId="61E65529" w14:textId="77777777" w:rsidR="00500104" w:rsidRPr="00500104" w:rsidRDefault="00500104" w:rsidP="00500104">
      <w:pPr>
        <w:pStyle w:val="af"/>
      </w:pPr>
      <w:r w:rsidRPr="00500104">
        <w:t>[&lt;]=            return LE;</w:t>
      </w:r>
    </w:p>
    <w:p w14:paraId="5C5DDE3C" w14:textId="77777777" w:rsidR="00500104" w:rsidRPr="00500104" w:rsidRDefault="00500104" w:rsidP="00500104">
      <w:pPr>
        <w:pStyle w:val="af"/>
      </w:pPr>
      <w:r w:rsidRPr="00500104">
        <w:t>&gt;=              return GE;</w:t>
      </w:r>
    </w:p>
    <w:p w14:paraId="1823838F" w14:textId="77777777" w:rsidR="00500104" w:rsidRPr="00500104" w:rsidRDefault="00500104" w:rsidP="00500104">
      <w:pPr>
        <w:pStyle w:val="af"/>
      </w:pPr>
      <w:r w:rsidRPr="00500104">
        <w:t>!=              return NE;</w:t>
      </w:r>
    </w:p>
    <w:p w14:paraId="257ABDAC" w14:textId="77777777" w:rsidR="00500104" w:rsidRPr="00500104" w:rsidRDefault="00500104" w:rsidP="00500104">
      <w:pPr>
        <w:pStyle w:val="af"/>
      </w:pPr>
      <w:r w:rsidRPr="00500104">
        <w:t>&amp;&amp;              return LA;</w:t>
      </w:r>
    </w:p>
    <w:p w14:paraId="70CB3637" w14:textId="77777777" w:rsidR="00500104" w:rsidRPr="00500104" w:rsidRDefault="00500104" w:rsidP="00500104">
      <w:pPr>
        <w:pStyle w:val="af"/>
      </w:pPr>
      <w:r w:rsidRPr="00500104">
        <w:t>[|][|]          return LO;</w:t>
      </w:r>
    </w:p>
    <w:p w14:paraId="3EEBC7CD" w14:textId="77777777" w:rsidR="00500104" w:rsidRPr="00500104" w:rsidRDefault="00500104" w:rsidP="00500104">
      <w:pPr>
        <w:pStyle w:val="af"/>
      </w:pPr>
      <w:r w:rsidRPr="00500104">
        <w:t>[0-9]+          { yylval = yytext;</w:t>
      </w:r>
    </w:p>
    <w:p w14:paraId="765CEBFF" w14:textId="77777777" w:rsidR="00500104" w:rsidRPr="00500104" w:rsidRDefault="00500104" w:rsidP="00500104">
      <w:pPr>
        <w:pStyle w:val="af"/>
      </w:pPr>
      <w:r w:rsidRPr="00500104">
        <w:t xml:space="preserve">                  return NUM;</w:t>
      </w:r>
    </w:p>
    <w:p w14:paraId="65D67E62" w14:textId="77777777" w:rsidR="00500104" w:rsidRPr="00500104" w:rsidRDefault="00500104" w:rsidP="00500104">
      <w:pPr>
        <w:pStyle w:val="af"/>
      </w:pPr>
      <w:r w:rsidRPr="00500104">
        <w:t xml:space="preserve">                }</w:t>
      </w:r>
    </w:p>
    <w:p w14:paraId="70BB7367" w14:textId="77777777" w:rsidR="00500104" w:rsidRPr="00500104" w:rsidRDefault="00500104" w:rsidP="00500104">
      <w:pPr>
        <w:pStyle w:val="af"/>
      </w:pPr>
      <w:r w:rsidRPr="00500104">
        <w:t>[a-zA-Z][a-zA-Z0-9_]* { yylval = yytext;</w:t>
      </w:r>
    </w:p>
    <w:p w14:paraId="624735A5" w14:textId="77777777" w:rsidR="00500104" w:rsidRPr="00500104" w:rsidRDefault="00500104" w:rsidP="00500104">
      <w:pPr>
        <w:pStyle w:val="af"/>
      </w:pPr>
      <w:r w:rsidRPr="00500104">
        <w:t xml:space="preserve">                  return ID;</w:t>
      </w:r>
    </w:p>
    <w:p w14:paraId="60E1E543" w14:textId="77777777" w:rsidR="00500104" w:rsidRPr="00500104" w:rsidRDefault="00500104" w:rsidP="00500104">
      <w:pPr>
        <w:pStyle w:val="af"/>
      </w:pPr>
      <w:r w:rsidRPr="00500104">
        <w:t xml:space="preserve">                }</w:t>
      </w:r>
    </w:p>
    <w:p w14:paraId="552531E0" w14:textId="77777777" w:rsidR="00500104" w:rsidRPr="00500104" w:rsidRDefault="00500104" w:rsidP="00500104">
      <w:pPr>
        <w:pStyle w:val="af"/>
      </w:pPr>
      <w:r w:rsidRPr="00500104">
        <w:t>[ \t\n]       ; // whitespace</w:t>
      </w:r>
    </w:p>
    <w:p w14:paraId="0EF745DB" w14:textId="77777777" w:rsidR="00500104" w:rsidRPr="00500104" w:rsidRDefault="00500104" w:rsidP="00500104">
      <w:pPr>
        <w:pStyle w:val="af"/>
      </w:pPr>
      <w:r w:rsidRPr="00500104">
        <w:lastRenderedPageBreak/>
        <w:t>[-{};()=&lt;&gt;+*/%!,] return *yytext;</w:t>
      </w:r>
    </w:p>
    <w:p w14:paraId="3F3F901E" w14:textId="77777777" w:rsidR="00500104" w:rsidRPr="00500104" w:rsidRDefault="00500104" w:rsidP="00500104">
      <w:pPr>
        <w:pStyle w:val="af"/>
      </w:pPr>
      <w:r w:rsidRPr="00500104">
        <w:t>.               yyerror("Error: Invalid character.");</w:t>
      </w:r>
    </w:p>
    <w:p w14:paraId="04889329" w14:textId="77777777" w:rsidR="00500104" w:rsidRPr="00500104" w:rsidRDefault="00500104" w:rsidP="00500104">
      <w:pPr>
        <w:pStyle w:val="af"/>
      </w:pPr>
    </w:p>
    <w:p w14:paraId="0AD0F053" w14:textId="06825195" w:rsidR="00500104" w:rsidRDefault="00500104" w:rsidP="00500104">
      <w:pPr>
        <w:pStyle w:val="af"/>
      </w:pPr>
      <w:r w:rsidRPr="00500104">
        <w:t>%%</w:t>
      </w:r>
    </w:p>
    <w:p w14:paraId="75403592" w14:textId="02414A55" w:rsidR="00500104" w:rsidRDefault="00500104" w:rsidP="00500104">
      <w:pPr>
        <w:rPr>
          <w:lang w:val="en-US"/>
        </w:rPr>
      </w:pPr>
    </w:p>
    <w:p w14:paraId="1DCD5235" w14:textId="77777777" w:rsidR="00500104" w:rsidRDefault="00500104">
      <w:pPr>
        <w:spacing w:line="240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559D39DF" w14:textId="73B66833" w:rsidR="00500104" w:rsidRDefault="00500104" w:rsidP="00500104">
      <w:pPr>
        <w:pStyle w:val="afb"/>
        <w:tabs>
          <w:tab w:val="num" w:pos="0"/>
        </w:tabs>
        <w:ind w:firstLine="709"/>
      </w:pPr>
      <w:r>
        <w:lastRenderedPageBreak/>
        <w:t xml:space="preserve">ПРИЛОЖЕНИЕ </w:t>
      </w:r>
      <w:r>
        <w:t>Б</w:t>
      </w:r>
    </w:p>
    <w:p w14:paraId="1E567B3D" w14:textId="77777777" w:rsidR="00500104" w:rsidRDefault="00500104" w:rsidP="00500104"/>
    <w:p w14:paraId="2193F74B" w14:textId="5563B62B" w:rsidR="00500104" w:rsidRDefault="00500104" w:rsidP="00500104">
      <w:pPr>
        <w:rPr>
          <w:lang w:val="en-US"/>
        </w:rPr>
      </w:pPr>
      <w:r>
        <w:t xml:space="preserve">Листинг программы </w:t>
      </w:r>
      <w:r>
        <w:rPr>
          <w:lang w:val="en-US"/>
        </w:rPr>
        <w:t>lab.y</w:t>
      </w:r>
    </w:p>
    <w:p w14:paraId="41214315" w14:textId="77777777" w:rsidR="00500104" w:rsidRDefault="00500104" w:rsidP="00500104">
      <w:pPr>
        <w:rPr>
          <w:lang w:val="en-US"/>
        </w:rPr>
      </w:pPr>
    </w:p>
    <w:p w14:paraId="7371671D" w14:textId="77777777" w:rsidR="00500104" w:rsidRPr="00500104" w:rsidRDefault="00500104" w:rsidP="00500104">
      <w:pPr>
        <w:pStyle w:val="af"/>
      </w:pPr>
      <w:r w:rsidRPr="00500104">
        <w:t>%{</w:t>
      </w:r>
    </w:p>
    <w:p w14:paraId="608DA697" w14:textId="77777777" w:rsidR="00500104" w:rsidRPr="00500104" w:rsidRDefault="00500104" w:rsidP="00500104">
      <w:pPr>
        <w:pStyle w:val="af"/>
      </w:pPr>
      <w:r w:rsidRPr="00500104">
        <w:t xml:space="preserve">    #include &lt;iostream&gt;</w:t>
      </w:r>
    </w:p>
    <w:p w14:paraId="353CCDCA" w14:textId="77777777" w:rsidR="00500104" w:rsidRPr="00500104" w:rsidRDefault="00500104" w:rsidP="00500104">
      <w:pPr>
        <w:pStyle w:val="af"/>
      </w:pPr>
      <w:r w:rsidRPr="00500104">
        <w:t xml:space="preserve">    #include &lt;stdio.h&gt;</w:t>
      </w:r>
    </w:p>
    <w:p w14:paraId="78AF9D8A" w14:textId="77777777" w:rsidR="00500104" w:rsidRPr="00500104" w:rsidRDefault="00500104" w:rsidP="00500104">
      <w:pPr>
        <w:pStyle w:val="af"/>
      </w:pPr>
      <w:r w:rsidRPr="00500104">
        <w:t xml:space="preserve">    #include &lt;stdlib.h&gt;</w:t>
      </w:r>
    </w:p>
    <w:p w14:paraId="043BAB33" w14:textId="77777777" w:rsidR="00500104" w:rsidRPr="00500104" w:rsidRDefault="00500104" w:rsidP="00500104">
      <w:pPr>
        <w:pStyle w:val="af"/>
      </w:pPr>
      <w:r w:rsidRPr="00500104">
        <w:t xml:space="preserve">    extern FILE* yyin;  // File with code</w:t>
      </w:r>
    </w:p>
    <w:p w14:paraId="002384F2" w14:textId="77777777" w:rsidR="00500104" w:rsidRPr="00500104" w:rsidRDefault="00500104" w:rsidP="00500104">
      <w:pPr>
        <w:pStyle w:val="af"/>
      </w:pPr>
      <w:r w:rsidRPr="00500104">
        <w:t xml:space="preserve">    extern int yylineno;</w:t>
      </w:r>
    </w:p>
    <w:p w14:paraId="6DAFDAFA" w14:textId="77777777" w:rsidR="00500104" w:rsidRPr="00500104" w:rsidRDefault="00500104" w:rsidP="00500104">
      <w:pPr>
        <w:pStyle w:val="af"/>
      </w:pPr>
      <w:r w:rsidRPr="00500104">
        <w:t xml:space="preserve">    extern int yylex();</w:t>
      </w:r>
    </w:p>
    <w:p w14:paraId="0E70A954" w14:textId="77777777" w:rsidR="00500104" w:rsidRPr="00500104" w:rsidRDefault="00500104" w:rsidP="00500104">
      <w:pPr>
        <w:pStyle w:val="af"/>
      </w:pPr>
      <w:r w:rsidRPr="00500104">
        <w:t xml:space="preserve">    void yyerror(const char *s) {</w:t>
      </w:r>
    </w:p>
    <w:p w14:paraId="131CAACC" w14:textId="77777777" w:rsidR="00500104" w:rsidRPr="00500104" w:rsidRDefault="00500104" w:rsidP="00500104">
      <w:pPr>
        <w:pStyle w:val="af"/>
      </w:pPr>
      <w:r w:rsidRPr="00500104">
        <w:t xml:space="preserve">      std::cout &lt;&lt; "ERROR: " &lt;&lt; s &lt;&lt; ", line " &lt;&lt; yylineno &lt;&lt; std::endl;</w:t>
      </w:r>
    </w:p>
    <w:p w14:paraId="4DD11F30" w14:textId="77777777" w:rsidR="00500104" w:rsidRPr="00500104" w:rsidRDefault="00500104" w:rsidP="00500104">
      <w:pPr>
        <w:pStyle w:val="af"/>
      </w:pPr>
      <w:r w:rsidRPr="00500104">
        <w:t xml:space="preserve">      exit(1);</w:t>
      </w:r>
    </w:p>
    <w:p w14:paraId="6AA64E6D" w14:textId="77777777" w:rsidR="00500104" w:rsidRPr="00500104" w:rsidRDefault="00500104" w:rsidP="00500104">
      <w:pPr>
        <w:pStyle w:val="af"/>
      </w:pPr>
      <w:r w:rsidRPr="00500104">
        <w:t xml:space="preserve">    }</w:t>
      </w:r>
    </w:p>
    <w:p w14:paraId="091B8B36" w14:textId="77777777" w:rsidR="00500104" w:rsidRPr="00500104" w:rsidRDefault="00500104" w:rsidP="00500104">
      <w:pPr>
        <w:pStyle w:val="af"/>
      </w:pPr>
      <w:r w:rsidRPr="00500104">
        <w:t xml:space="preserve">    void yysuccess(const char *s) {</w:t>
      </w:r>
    </w:p>
    <w:p w14:paraId="00B84168" w14:textId="77777777" w:rsidR="00500104" w:rsidRPr="00500104" w:rsidRDefault="00500104" w:rsidP="00500104">
      <w:pPr>
        <w:pStyle w:val="af"/>
      </w:pPr>
      <w:r w:rsidRPr="00500104">
        <w:t xml:space="preserve">      std::cout &lt;&lt; s &lt;&lt; std::endl;    </w:t>
      </w:r>
    </w:p>
    <w:p w14:paraId="37B1DB65" w14:textId="77777777" w:rsidR="00500104" w:rsidRPr="00500104" w:rsidRDefault="00500104" w:rsidP="00500104">
      <w:pPr>
        <w:pStyle w:val="af"/>
      </w:pPr>
      <w:r w:rsidRPr="00500104">
        <w:t xml:space="preserve">    }</w:t>
      </w:r>
    </w:p>
    <w:p w14:paraId="3D3A7667" w14:textId="77777777" w:rsidR="00500104" w:rsidRPr="00500104" w:rsidRDefault="00500104" w:rsidP="00500104">
      <w:pPr>
        <w:pStyle w:val="af"/>
      </w:pPr>
      <w:r w:rsidRPr="00500104">
        <w:t xml:space="preserve">    #define YYSTYPE std::string</w:t>
      </w:r>
    </w:p>
    <w:p w14:paraId="06DD2204" w14:textId="77777777" w:rsidR="00500104" w:rsidRPr="00500104" w:rsidRDefault="00500104" w:rsidP="00500104">
      <w:pPr>
        <w:pStyle w:val="af"/>
      </w:pPr>
      <w:r w:rsidRPr="00500104">
        <w:t>%}</w:t>
      </w:r>
    </w:p>
    <w:p w14:paraId="6C6EA9B3" w14:textId="77777777" w:rsidR="00500104" w:rsidRPr="00500104" w:rsidRDefault="00500104" w:rsidP="00500104">
      <w:pPr>
        <w:pStyle w:val="af"/>
      </w:pPr>
    </w:p>
    <w:p w14:paraId="6C712558" w14:textId="77777777" w:rsidR="00500104" w:rsidRPr="00500104" w:rsidRDefault="00500104" w:rsidP="00500104">
      <w:pPr>
        <w:pStyle w:val="af"/>
      </w:pPr>
      <w:r w:rsidRPr="00500104">
        <w:t>%token IF ELSE WHILE PRINT RETURN</w:t>
      </w:r>
    </w:p>
    <w:p w14:paraId="4BB2A1C5" w14:textId="77777777" w:rsidR="00500104" w:rsidRPr="00500104" w:rsidRDefault="00500104" w:rsidP="00500104">
      <w:pPr>
        <w:pStyle w:val="af"/>
      </w:pPr>
      <w:r w:rsidRPr="00500104">
        <w:t>%token EQ LE GE NE LA LO</w:t>
      </w:r>
    </w:p>
    <w:p w14:paraId="1EF4E5B3" w14:textId="77777777" w:rsidR="00500104" w:rsidRPr="00500104" w:rsidRDefault="00500104" w:rsidP="00500104">
      <w:pPr>
        <w:pStyle w:val="af"/>
      </w:pPr>
      <w:r w:rsidRPr="00500104">
        <w:t>%token NUM ID</w:t>
      </w:r>
    </w:p>
    <w:p w14:paraId="341CC36B" w14:textId="77777777" w:rsidR="00500104" w:rsidRPr="00500104" w:rsidRDefault="00500104" w:rsidP="00500104">
      <w:pPr>
        <w:pStyle w:val="af"/>
      </w:pPr>
    </w:p>
    <w:p w14:paraId="4E81ACF9" w14:textId="77777777" w:rsidR="00500104" w:rsidRPr="00500104" w:rsidRDefault="00500104" w:rsidP="00500104">
      <w:pPr>
        <w:pStyle w:val="af"/>
      </w:pPr>
      <w:r w:rsidRPr="00500104">
        <w:t>%%</w:t>
      </w:r>
    </w:p>
    <w:p w14:paraId="5FD5A2C6" w14:textId="77777777" w:rsidR="00500104" w:rsidRPr="00500104" w:rsidRDefault="00500104" w:rsidP="00500104">
      <w:pPr>
        <w:pStyle w:val="af"/>
      </w:pPr>
    </w:p>
    <w:p w14:paraId="21D2695D" w14:textId="77777777" w:rsidR="00500104" w:rsidRPr="00500104" w:rsidRDefault="00500104" w:rsidP="00500104">
      <w:pPr>
        <w:pStyle w:val="af"/>
      </w:pPr>
      <w:r w:rsidRPr="00500104">
        <w:t>PROG:    CONSTR</w:t>
      </w:r>
    </w:p>
    <w:p w14:paraId="2020C9B0" w14:textId="77777777" w:rsidR="00500104" w:rsidRPr="00500104" w:rsidRDefault="00500104" w:rsidP="00500104">
      <w:pPr>
        <w:pStyle w:val="af"/>
      </w:pPr>
      <w:r w:rsidRPr="00500104">
        <w:t>|       PROG CONSTR</w:t>
      </w:r>
    </w:p>
    <w:p w14:paraId="24E6218E" w14:textId="77777777" w:rsidR="00500104" w:rsidRPr="00500104" w:rsidRDefault="00500104" w:rsidP="00500104">
      <w:pPr>
        <w:pStyle w:val="af"/>
      </w:pPr>
      <w:r w:rsidRPr="00500104">
        <w:t>;</w:t>
      </w:r>
    </w:p>
    <w:p w14:paraId="2BA21C67" w14:textId="77777777" w:rsidR="00500104" w:rsidRPr="00500104" w:rsidRDefault="00500104" w:rsidP="00500104">
      <w:pPr>
        <w:pStyle w:val="af"/>
      </w:pPr>
    </w:p>
    <w:p w14:paraId="052870C4" w14:textId="77777777" w:rsidR="00500104" w:rsidRPr="00500104" w:rsidRDefault="00500104" w:rsidP="00500104">
      <w:pPr>
        <w:pStyle w:val="af"/>
      </w:pPr>
      <w:r w:rsidRPr="00500104">
        <w:t>IFELSE:    '{' PROG '}'</w:t>
      </w:r>
    </w:p>
    <w:p w14:paraId="7B7ABE68" w14:textId="77777777" w:rsidR="00500104" w:rsidRPr="00500104" w:rsidRDefault="00500104" w:rsidP="00500104">
      <w:pPr>
        <w:pStyle w:val="af"/>
      </w:pPr>
      <w:r w:rsidRPr="00500104">
        <w:t>|       EXPR ';'</w:t>
      </w:r>
    </w:p>
    <w:p w14:paraId="2EE78641" w14:textId="77777777" w:rsidR="00500104" w:rsidRPr="00500104" w:rsidRDefault="00500104" w:rsidP="00500104">
      <w:pPr>
        <w:pStyle w:val="af"/>
      </w:pPr>
      <w:r w:rsidRPr="00500104">
        <w:t>|       IF '(' EXPR ')' IFELSE ELSE IFELSE</w:t>
      </w:r>
    </w:p>
    <w:p w14:paraId="031649CD" w14:textId="77777777" w:rsidR="00500104" w:rsidRPr="00500104" w:rsidRDefault="00500104" w:rsidP="00500104">
      <w:pPr>
        <w:pStyle w:val="af"/>
      </w:pPr>
      <w:r w:rsidRPr="00500104">
        <w:t>|       WHILE '(' EXPR ')' IFELSE</w:t>
      </w:r>
    </w:p>
    <w:p w14:paraId="0919FD51" w14:textId="77777777" w:rsidR="00500104" w:rsidRPr="00500104" w:rsidRDefault="00500104" w:rsidP="00500104">
      <w:pPr>
        <w:pStyle w:val="af"/>
      </w:pPr>
      <w:r w:rsidRPr="00500104">
        <w:lastRenderedPageBreak/>
        <w:t>|       PRINT '(' ID ')' ';'</w:t>
      </w:r>
    </w:p>
    <w:p w14:paraId="4517B69D" w14:textId="77777777" w:rsidR="00500104" w:rsidRPr="00500104" w:rsidRDefault="00500104" w:rsidP="00500104">
      <w:pPr>
        <w:pStyle w:val="af"/>
      </w:pPr>
      <w:r w:rsidRPr="00500104">
        <w:t>|       RETURN NUM ';'</w:t>
      </w:r>
    </w:p>
    <w:p w14:paraId="39C5799F" w14:textId="77777777" w:rsidR="00500104" w:rsidRPr="00500104" w:rsidRDefault="00500104" w:rsidP="00500104">
      <w:pPr>
        <w:pStyle w:val="af"/>
      </w:pPr>
      <w:r w:rsidRPr="00500104">
        <w:t>|       RETURN ';'</w:t>
      </w:r>
    </w:p>
    <w:p w14:paraId="67D79616" w14:textId="77777777" w:rsidR="00500104" w:rsidRPr="00500104" w:rsidRDefault="00500104" w:rsidP="00500104">
      <w:pPr>
        <w:pStyle w:val="af"/>
      </w:pPr>
      <w:r w:rsidRPr="00500104">
        <w:t>;</w:t>
      </w:r>
    </w:p>
    <w:p w14:paraId="54A5B537" w14:textId="77777777" w:rsidR="00500104" w:rsidRPr="00500104" w:rsidRDefault="00500104" w:rsidP="00500104">
      <w:pPr>
        <w:pStyle w:val="af"/>
      </w:pPr>
    </w:p>
    <w:p w14:paraId="7425D60B" w14:textId="77777777" w:rsidR="00500104" w:rsidRPr="00500104" w:rsidRDefault="00500104" w:rsidP="00500104">
      <w:pPr>
        <w:pStyle w:val="af"/>
      </w:pPr>
    </w:p>
    <w:p w14:paraId="6A9166BE" w14:textId="77777777" w:rsidR="00500104" w:rsidRPr="00500104" w:rsidRDefault="00500104" w:rsidP="00500104">
      <w:pPr>
        <w:pStyle w:val="af"/>
      </w:pPr>
      <w:r w:rsidRPr="00500104">
        <w:t>IFNO:   IF '(' EXPR ')' CONSTR</w:t>
      </w:r>
    </w:p>
    <w:p w14:paraId="671F85E0" w14:textId="77777777" w:rsidR="00500104" w:rsidRPr="00500104" w:rsidRDefault="00500104" w:rsidP="00500104">
      <w:pPr>
        <w:pStyle w:val="af"/>
      </w:pPr>
      <w:r w:rsidRPr="00500104">
        <w:t>|       IF '(' EXPR ')' IFELSE ELSE IFNO</w:t>
      </w:r>
    </w:p>
    <w:p w14:paraId="3F5FD012" w14:textId="77777777" w:rsidR="00500104" w:rsidRPr="00500104" w:rsidRDefault="00500104" w:rsidP="00500104">
      <w:pPr>
        <w:pStyle w:val="af"/>
      </w:pPr>
      <w:r w:rsidRPr="00500104">
        <w:t>|       WHILE '(' EXPR ')' IFNO</w:t>
      </w:r>
    </w:p>
    <w:p w14:paraId="59BE1961" w14:textId="77777777" w:rsidR="00500104" w:rsidRPr="00500104" w:rsidRDefault="00500104" w:rsidP="00500104">
      <w:pPr>
        <w:pStyle w:val="af"/>
      </w:pPr>
      <w:r w:rsidRPr="00500104">
        <w:t>;</w:t>
      </w:r>
    </w:p>
    <w:p w14:paraId="6CE08C15" w14:textId="77777777" w:rsidR="00500104" w:rsidRPr="00500104" w:rsidRDefault="00500104" w:rsidP="00500104">
      <w:pPr>
        <w:pStyle w:val="af"/>
      </w:pPr>
    </w:p>
    <w:p w14:paraId="7D6AE667" w14:textId="77777777" w:rsidR="00500104" w:rsidRPr="00500104" w:rsidRDefault="00500104" w:rsidP="00500104">
      <w:pPr>
        <w:pStyle w:val="af"/>
      </w:pPr>
      <w:r w:rsidRPr="00500104">
        <w:t>CONSTR:     IFELSE | IFNO ;</w:t>
      </w:r>
    </w:p>
    <w:p w14:paraId="09160976" w14:textId="77777777" w:rsidR="00500104" w:rsidRPr="00500104" w:rsidRDefault="00500104" w:rsidP="00500104">
      <w:pPr>
        <w:pStyle w:val="af"/>
      </w:pPr>
    </w:p>
    <w:p w14:paraId="2D75BA14" w14:textId="77777777" w:rsidR="00500104" w:rsidRPr="00500104" w:rsidRDefault="00500104" w:rsidP="00500104">
      <w:pPr>
        <w:pStyle w:val="af"/>
      </w:pPr>
      <w:r w:rsidRPr="00500104">
        <w:t>EXPR:   CALC</w:t>
      </w:r>
    </w:p>
    <w:p w14:paraId="18704C50" w14:textId="77777777" w:rsidR="00500104" w:rsidRPr="00500104" w:rsidRDefault="00500104" w:rsidP="00500104">
      <w:pPr>
        <w:pStyle w:val="af"/>
      </w:pPr>
      <w:r w:rsidRPr="00500104">
        <w:t>|       ID '=' EXPR</w:t>
      </w:r>
    </w:p>
    <w:p w14:paraId="272C51A3" w14:textId="77777777" w:rsidR="00500104" w:rsidRPr="00500104" w:rsidRDefault="00500104" w:rsidP="00500104">
      <w:pPr>
        <w:pStyle w:val="af"/>
      </w:pPr>
    </w:p>
    <w:p w14:paraId="6A449302" w14:textId="77777777" w:rsidR="00500104" w:rsidRPr="00500104" w:rsidRDefault="00500104" w:rsidP="00500104">
      <w:pPr>
        <w:pStyle w:val="af"/>
      </w:pPr>
      <w:r w:rsidRPr="00500104">
        <w:t>CALC:  SUM</w:t>
      </w:r>
    </w:p>
    <w:p w14:paraId="63C8A7CA" w14:textId="77777777" w:rsidR="00500104" w:rsidRPr="00500104" w:rsidRDefault="00500104" w:rsidP="00500104">
      <w:pPr>
        <w:pStyle w:val="af"/>
      </w:pPr>
      <w:r w:rsidRPr="00500104">
        <w:t>|       CALC EQ SUM</w:t>
      </w:r>
    </w:p>
    <w:p w14:paraId="23D9D816" w14:textId="77777777" w:rsidR="00500104" w:rsidRPr="00500104" w:rsidRDefault="00500104" w:rsidP="00500104">
      <w:pPr>
        <w:pStyle w:val="af"/>
      </w:pPr>
      <w:r w:rsidRPr="00500104">
        <w:t>|       CALC LE SUM</w:t>
      </w:r>
    </w:p>
    <w:p w14:paraId="77438673" w14:textId="77777777" w:rsidR="00500104" w:rsidRPr="00500104" w:rsidRDefault="00500104" w:rsidP="00500104">
      <w:pPr>
        <w:pStyle w:val="af"/>
      </w:pPr>
      <w:r w:rsidRPr="00500104">
        <w:t>|       CALC GE SUM</w:t>
      </w:r>
    </w:p>
    <w:p w14:paraId="7489EE66" w14:textId="77777777" w:rsidR="00500104" w:rsidRPr="00500104" w:rsidRDefault="00500104" w:rsidP="00500104">
      <w:pPr>
        <w:pStyle w:val="af"/>
      </w:pPr>
      <w:r w:rsidRPr="00500104">
        <w:t>|       CALC NE SUM</w:t>
      </w:r>
    </w:p>
    <w:p w14:paraId="6A8BAC5F" w14:textId="77777777" w:rsidR="00500104" w:rsidRPr="00500104" w:rsidRDefault="00500104" w:rsidP="00500104">
      <w:pPr>
        <w:pStyle w:val="af"/>
      </w:pPr>
      <w:r w:rsidRPr="00500104">
        <w:t>|       CALC LA CALC</w:t>
      </w:r>
    </w:p>
    <w:p w14:paraId="0B60B951" w14:textId="77777777" w:rsidR="00500104" w:rsidRPr="00500104" w:rsidRDefault="00500104" w:rsidP="00500104">
      <w:pPr>
        <w:pStyle w:val="af"/>
      </w:pPr>
      <w:r w:rsidRPr="00500104">
        <w:t>|       CALC LO CALC</w:t>
      </w:r>
    </w:p>
    <w:p w14:paraId="18B2151F" w14:textId="77777777" w:rsidR="00500104" w:rsidRPr="00500104" w:rsidRDefault="00500104" w:rsidP="00500104">
      <w:pPr>
        <w:pStyle w:val="af"/>
      </w:pPr>
      <w:r w:rsidRPr="00500104">
        <w:t>|       CALC '&gt;' SUM</w:t>
      </w:r>
    </w:p>
    <w:p w14:paraId="02E0FEB0" w14:textId="77777777" w:rsidR="00500104" w:rsidRPr="00500104" w:rsidRDefault="00500104" w:rsidP="00500104">
      <w:pPr>
        <w:pStyle w:val="af"/>
      </w:pPr>
      <w:r w:rsidRPr="00500104">
        <w:t>|       CALC '&lt;' SUM</w:t>
      </w:r>
    </w:p>
    <w:p w14:paraId="0C9750CD" w14:textId="77777777" w:rsidR="00500104" w:rsidRPr="00500104" w:rsidRDefault="00500104" w:rsidP="00500104">
      <w:pPr>
        <w:pStyle w:val="af"/>
      </w:pPr>
      <w:r w:rsidRPr="00500104">
        <w:t>;</w:t>
      </w:r>
    </w:p>
    <w:p w14:paraId="2403780E" w14:textId="77777777" w:rsidR="00500104" w:rsidRPr="00500104" w:rsidRDefault="00500104" w:rsidP="00500104">
      <w:pPr>
        <w:pStyle w:val="af"/>
      </w:pPr>
    </w:p>
    <w:p w14:paraId="342188AB" w14:textId="77777777" w:rsidR="00500104" w:rsidRPr="00500104" w:rsidRDefault="00500104" w:rsidP="00500104">
      <w:pPr>
        <w:pStyle w:val="af"/>
      </w:pPr>
      <w:r w:rsidRPr="00500104">
        <w:t>SUM: MULT</w:t>
      </w:r>
    </w:p>
    <w:p w14:paraId="0584DFAE" w14:textId="77777777" w:rsidR="00500104" w:rsidRPr="00500104" w:rsidRDefault="00500104" w:rsidP="00500104">
      <w:pPr>
        <w:pStyle w:val="af"/>
      </w:pPr>
      <w:r w:rsidRPr="00500104">
        <w:t>|       SUM '+' MULT</w:t>
      </w:r>
    </w:p>
    <w:p w14:paraId="5585BFFC" w14:textId="77777777" w:rsidR="00500104" w:rsidRPr="00500104" w:rsidRDefault="00500104" w:rsidP="00500104">
      <w:pPr>
        <w:pStyle w:val="af"/>
      </w:pPr>
      <w:r w:rsidRPr="00500104">
        <w:t>|       SUM '-' MULT</w:t>
      </w:r>
    </w:p>
    <w:p w14:paraId="0722F75C" w14:textId="77777777" w:rsidR="00500104" w:rsidRPr="00500104" w:rsidRDefault="00500104" w:rsidP="00500104">
      <w:pPr>
        <w:pStyle w:val="af"/>
      </w:pPr>
      <w:r w:rsidRPr="00500104">
        <w:t>;</w:t>
      </w:r>
    </w:p>
    <w:p w14:paraId="63784742" w14:textId="77777777" w:rsidR="00500104" w:rsidRPr="00500104" w:rsidRDefault="00500104" w:rsidP="00500104">
      <w:pPr>
        <w:pStyle w:val="af"/>
      </w:pPr>
    </w:p>
    <w:p w14:paraId="185289B8" w14:textId="77777777" w:rsidR="00500104" w:rsidRPr="00500104" w:rsidRDefault="00500104" w:rsidP="00500104">
      <w:pPr>
        <w:pStyle w:val="af"/>
      </w:pPr>
      <w:r w:rsidRPr="00500104">
        <w:t>MULT:   VAL</w:t>
      </w:r>
    </w:p>
    <w:p w14:paraId="317A0A0C" w14:textId="77777777" w:rsidR="00500104" w:rsidRPr="00500104" w:rsidRDefault="00500104" w:rsidP="00500104">
      <w:pPr>
        <w:pStyle w:val="af"/>
      </w:pPr>
      <w:r w:rsidRPr="00500104">
        <w:t>|       MULT '*' VAL</w:t>
      </w:r>
    </w:p>
    <w:p w14:paraId="31E03CA9" w14:textId="77777777" w:rsidR="00500104" w:rsidRPr="00500104" w:rsidRDefault="00500104" w:rsidP="00500104">
      <w:pPr>
        <w:pStyle w:val="af"/>
      </w:pPr>
      <w:r w:rsidRPr="00500104">
        <w:t>|       MULT '/' VAL</w:t>
      </w:r>
    </w:p>
    <w:p w14:paraId="0283F21F" w14:textId="77777777" w:rsidR="00500104" w:rsidRPr="00500104" w:rsidRDefault="00500104" w:rsidP="00500104">
      <w:pPr>
        <w:pStyle w:val="af"/>
      </w:pPr>
      <w:r w:rsidRPr="00500104">
        <w:t>|       MULT '%' VAL</w:t>
      </w:r>
    </w:p>
    <w:p w14:paraId="1AEC30C2" w14:textId="77777777" w:rsidR="00500104" w:rsidRPr="00500104" w:rsidRDefault="00500104" w:rsidP="00500104">
      <w:pPr>
        <w:pStyle w:val="af"/>
      </w:pPr>
      <w:r w:rsidRPr="00500104">
        <w:lastRenderedPageBreak/>
        <w:t>;</w:t>
      </w:r>
    </w:p>
    <w:p w14:paraId="72173D5F" w14:textId="77777777" w:rsidR="00500104" w:rsidRPr="00500104" w:rsidRDefault="00500104" w:rsidP="00500104">
      <w:pPr>
        <w:pStyle w:val="af"/>
      </w:pPr>
    </w:p>
    <w:p w14:paraId="009A4D84" w14:textId="77777777" w:rsidR="00500104" w:rsidRPr="00500104" w:rsidRDefault="00500104" w:rsidP="00500104">
      <w:pPr>
        <w:pStyle w:val="af"/>
      </w:pPr>
      <w:r w:rsidRPr="00500104">
        <w:t>VAL:    NUM</w:t>
      </w:r>
    </w:p>
    <w:p w14:paraId="3A9C78ED" w14:textId="77777777" w:rsidR="00500104" w:rsidRPr="00500104" w:rsidRDefault="00500104" w:rsidP="00500104">
      <w:pPr>
        <w:pStyle w:val="af"/>
      </w:pPr>
      <w:r w:rsidRPr="00500104">
        <w:t>|       '-' VAL</w:t>
      </w:r>
    </w:p>
    <w:p w14:paraId="1FD7E9E0" w14:textId="77777777" w:rsidR="00500104" w:rsidRPr="00500104" w:rsidRDefault="00500104" w:rsidP="00500104">
      <w:pPr>
        <w:pStyle w:val="af"/>
      </w:pPr>
      <w:r w:rsidRPr="00500104">
        <w:t>|       '!' VAL</w:t>
      </w:r>
    </w:p>
    <w:p w14:paraId="39340A25" w14:textId="77777777" w:rsidR="00500104" w:rsidRPr="00500104" w:rsidRDefault="00500104" w:rsidP="00500104">
      <w:pPr>
        <w:pStyle w:val="af"/>
      </w:pPr>
      <w:r w:rsidRPr="00500104">
        <w:t>|       '(' EXPR ')'</w:t>
      </w:r>
    </w:p>
    <w:p w14:paraId="1C760A21" w14:textId="77777777" w:rsidR="00500104" w:rsidRPr="00500104" w:rsidRDefault="00500104" w:rsidP="00500104">
      <w:pPr>
        <w:pStyle w:val="af"/>
      </w:pPr>
      <w:r w:rsidRPr="00500104">
        <w:t>|       ID</w:t>
      </w:r>
    </w:p>
    <w:p w14:paraId="776F61E9" w14:textId="77777777" w:rsidR="00500104" w:rsidRPr="00500104" w:rsidRDefault="00500104" w:rsidP="00500104">
      <w:pPr>
        <w:pStyle w:val="af"/>
      </w:pPr>
      <w:r w:rsidRPr="00500104">
        <w:t>;</w:t>
      </w:r>
    </w:p>
    <w:p w14:paraId="070C2441" w14:textId="77777777" w:rsidR="00500104" w:rsidRPr="00500104" w:rsidRDefault="00500104" w:rsidP="00500104">
      <w:pPr>
        <w:pStyle w:val="af"/>
      </w:pPr>
    </w:p>
    <w:p w14:paraId="77D787C9" w14:textId="77777777" w:rsidR="00500104" w:rsidRPr="00500104" w:rsidRDefault="00500104" w:rsidP="00500104">
      <w:pPr>
        <w:pStyle w:val="af"/>
      </w:pPr>
      <w:r w:rsidRPr="00500104">
        <w:t>%%</w:t>
      </w:r>
    </w:p>
    <w:p w14:paraId="22811060" w14:textId="77777777" w:rsidR="00500104" w:rsidRPr="00500104" w:rsidRDefault="00500104" w:rsidP="00500104">
      <w:pPr>
        <w:pStyle w:val="af"/>
      </w:pPr>
    </w:p>
    <w:p w14:paraId="4C5DEB25" w14:textId="77777777" w:rsidR="00500104" w:rsidRPr="00500104" w:rsidRDefault="00500104" w:rsidP="00500104">
      <w:pPr>
        <w:pStyle w:val="af"/>
      </w:pPr>
      <w:r w:rsidRPr="00500104">
        <w:t>int main(int argc, char* argv[]) {</w:t>
      </w:r>
    </w:p>
    <w:p w14:paraId="4A12D417" w14:textId="77777777" w:rsidR="00500104" w:rsidRPr="00500104" w:rsidRDefault="00500104" w:rsidP="00500104">
      <w:pPr>
        <w:pStyle w:val="af"/>
      </w:pPr>
      <w:r w:rsidRPr="00500104">
        <w:t xml:space="preserve"> </w:t>
      </w:r>
    </w:p>
    <w:p w14:paraId="4F5F548A" w14:textId="77777777" w:rsidR="00500104" w:rsidRPr="00500104" w:rsidRDefault="00500104" w:rsidP="00500104">
      <w:pPr>
        <w:pStyle w:val="af"/>
      </w:pPr>
      <w:r w:rsidRPr="00500104">
        <w:t xml:space="preserve">    if (argc != 2) {</w:t>
      </w:r>
    </w:p>
    <w:p w14:paraId="173B1856" w14:textId="77777777" w:rsidR="00500104" w:rsidRPr="00500104" w:rsidRDefault="00500104" w:rsidP="00500104">
      <w:pPr>
        <w:pStyle w:val="af"/>
      </w:pPr>
      <w:r w:rsidRPr="00500104">
        <w:t xml:space="preserve">        std::cout &lt;&lt; "ERROR: Input data mismatch." &lt;&lt; std::endl &lt;&lt; "Try: " &lt;&lt; argv[0] &lt;&lt; " &lt;file.txt&gt;" &lt;&lt; std::endl;</w:t>
      </w:r>
    </w:p>
    <w:p w14:paraId="51216BCA" w14:textId="77777777" w:rsidR="00500104" w:rsidRPr="00500104" w:rsidRDefault="00500104" w:rsidP="00500104">
      <w:pPr>
        <w:pStyle w:val="af"/>
      </w:pPr>
      <w:r w:rsidRPr="00500104">
        <w:t xml:space="preserve">        exit(-1);</w:t>
      </w:r>
    </w:p>
    <w:p w14:paraId="0A310857" w14:textId="77777777" w:rsidR="00500104" w:rsidRPr="00500104" w:rsidRDefault="00500104" w:rsidP="00500104">
      <w:pPr>
        <w:pStyle w:val="af"/>
      </w:pPr>
      <w:r w:rsidRPr="00500104">
        <w:t xml:space="preserve">    }</w:t>
      </w:r>
    </w:p>
    <w:p w14:paraId="1619B0EC" w14:textId="77777777" w:rsidR="00500104" w:rsidRPr="00500104" w:rsidRDefault="00500104" w:rsidP="00500104">
      <w:pPr>
        <w:pStyle w:val="af"/>
      </w:pPr>
    </w:p>
    <w:p w14:paraId="72A513DD" w14:textId="77777777" w:rsidR="00500104" w:rsidRPr="00500104" w:rsidRDefault="00500104" w:rsidP="00500104">
      <w:pPr>
        <w:pStyle w:val="af"/>
      </w:pPr>
      <w:r w:rsidRPr="00500104">
        <w:t xml:space="preserve">    yyin = fopen(argv[1], "r");</w:t>
      </w:r>
    </w:p>
    <w:p w14:paraId="41F80616" w14:textId="77777777" w:rsidR="00500104" w:rsidRPr="00500104" w:rsidRDefault="00500104" w:rsidP="00500104">
      <w:pPr>
        <w:pStyle w:val="af"/>
      </w:pPr>
      <w:r w:rsidRPr="00500104">
        <w:t xml:space="preserve">    </w:t>
      </w:r>
    </w:p>
    <w:p w14:paraId="630E5D1F" w14:textId="77777777" w:rsidR="00500104" w:rsidRPr="00500104" w:rsidRDefault="00500104" w:rsidP="00500104">
      <w:pPr>
        <w:pStyle w:val="af"/>
      </w:pPr>
      <w:r w:rsidRPr="00500104">
        <w:t xml:space="preserve">    if (yyin == NULL) {</w:t>
      </w:r>
    </w:p>
    <w:p w14:paraId="39175404" w14:textId="77777777" w:rsidR="00500104" w:rsidRPr="00500104" w:rsidRDefault="00500104" w:rsidP="00500104">
      <w:pPr>
        <w:pStyle w:val="af"/>
      </w:pPr>
      <w:r w:rsidRPr="00500104">
        <w:t xml:space="preserve">        std::cout &lt;&lt; "ERROR: File was not found." &lt;&lt; std::endl;</w:t>
      </w:r>
    </w:p>
    <w:p w14:paraId="4EFEEA8E" w14:textId="77777777" w:rsidR="00500104" w:rsidRPr="00500104" w:rsidRDefault="00500104" w:rsidP="00500104">
      <w:pPr>
        <w:pStyle w:val="af"/>
      </w:pPr>
      <w:r w:rsidRPr="00500104">
        <w:t xml:space="preserve">        exit(-1);</w:t>
      </w:r>
    </w:p>
    <w:p w14:paraId="24791FE8" w14:textId="77777777" w:rsidR="00500104" w:rsidRPr="00500104" w:rsidRDefault="00500104" w:rsidP="00500104">
      <w:pPr>
        <w:pStyle w:val="af"/>
      </w:pPr>
      <w:r w:rsidRPr="00500104">
        <w:t xml:space="preserve">    }</w:t>
      </w:r>
    </w:p>
    <w:p w14:paraId="55C9C459" w14:textId="77777777" w:rsidR="00500104" w:rsidRPr="00500104" w:rsidRDefault="00500104" w:rsidP="00500104">
      <w:pPr>
        <w:pStyle w:val="af"/>
      </w:pPr>
    </w:p>
    <w:p w14:paraId="387E6598" w14:textId="77777777" w:rsidR="00500104" w:rsidRPr="00500104" w:rsidRDefault="00500104" w:rsidP="00500104">
      <w:pPr>
        <w:pStyle w:val="af"/>
      </w:pPr>
      <w:r w:rsidRPr="00500104">
        <w:t xml:space="preserve">    yyparse();  // Start syntactic analyzer</w:t>
      </w:r>
    </w:p>
    <w:p w14:paraId="640C5B32" w14:textId="77777777" w:rsidR="00500104" w:rsidRPr="00500104" w:rsidRDefault="00500104" w:rsidP="00500104">
      <w:pPr>
        <w:pStyle w:val="af"/>
      </w:pPr>
      <w:r w:rsidRPr="00500104">
        <w:t xml:space="preserve">    </w:t>
      </w:r>
    </w:p>
    <w:p w14:paraId="49138B58" w14:textId="77777777" w:rsidR="00500104" w:rsidRPr="00500104" w:rsidRDefault="00500104" w:rsidP="00500104">
      <w:pPr>
        <w:pStyle w:val="af"/>
      </w:pPr>
      <w:r w:rsidRPr="00500104">
        <w:t xml:space="preserve">    yysuccess("OK: The program has been successfully completed.");</w:t>
      </w:r>
    </w:p>
    <w:p w14:paraId="0DD58451" w14:textId="77777777" w:rsidR="00500104" w:rsidRPr="00500104" w:rsidRDefault="00500104" w:rsidP="00500104">
      <w:pPr>
        <w:pStyle w:val="af"/>
      </w:pPr>
      <w:r w:rsidRPr="00500104">
        <w:t xml:space="preserve">    </w:t>
      </w:r>
    </w:p>
    <w:p w14:paraId="5341C6A1" w14:textId="77777777" w:rsidR="00500104" w:rsidRPr="00500104" w:rsidRDefault="00500104" w:rsidP="00500104">
      <w:pPr>
        <w:pStyle w:val="af"/>
      </w:pPr>
      <w:r w:rsidRPr="00500104">
        <w:t xml:space="preserve">    fclose(yyin);</w:t>
      </w:r>
    </w:p>
    <w:p w14:paraId="1D6DF8F7" w14:textId="77777777" w:rsidR="00500104" w:rsidRPr="00500104" w:rsidRDefault="00500104" w:rsidP="00500104">
      <w:pPr>
        <w:pStyle w:val="af"/>
      </w:pPr>
      <w:r w:rsidRPr="00500104">
        <w:t xml:space="preserve">    </w:t>
      </w:r>
    </w:p>
    <w:p w14:paraId="1EF4D37B" w14:textId="77777777" w:rsidR="00500104" w:rsidRPr="00500104" w:rsidRDefault="00500104" w:rsidP="00500104">
      <w:pPr>
        <w:pStyle w:val="af"/>
      </w:pPr>
      <w:r w:rsidRPr="00500104">
        <w:t xml:space="preserve">    return 0;</w:t>
      </w:r>
    </w:p>
    <w:p w14:paraId="7E124EA0" w14:textId="3161CE8E" w:rsidR="00500104" w:rsidRPr="00500104" w:rsidRDefault="00500104" w:rsidP="00500104">
      <w:pPr>
        <w:pStyle w:val="af"/>
      </w:pPr>
      <w:r w:rsidRPr="00500104">
        <w:t>}</w:t>
      </w:r>
    </w:p>
    <w:p w14:paraId="21B04484" w14:textId="77777777" w:rsidR="00500104" w:rsidRPr="00500104" w:rsidRDefault="00500104" w:rsidP="00500104">
      <w:pPr>
        <w:rPr>
          <w:lang w:val="en-US"/>
        </w:rPr>
      </w:pPr>
    </w:p>
    <w:sectPr w:rsidR="00500104" w:rsidRPr="00500104" w:rsidSect="001D5E53">
      <w:footerReference w:type="default" r:id="rId22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BFCA5" w14:textId="77777777" w:rsidR="001D5E53" w:rsidRPr="00D60F71" w:rsidRDefault="001D5E53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237438F4" w14:textId="77777777" w:rsidR="001D5E53" w:rsidRPr="00D60F71" w:rsidRDefault="001D5E53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6B648BE" w14:textId="77777777" w:rsidR="00C93DCC" w:rsidRPr="00C53ADA" w:rsidRDefault="00C93DCC" w:rsidP="00C53ADA">
        <w:pPr>
          <w:pStyle w:val="afe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2AFE1" w14:textId="77777777" w:rsidR="001D5E53" w:rsidRPr="00D60F71" w:rsidRDefault="001D5E53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49D4E2C1" w14:textId="77777777" w:rsidR="001D5E53" w:rsidRPr="00D60F71" w:rsidRDefault="001D5E53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62FA7D24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1A715FA"/>
    <w:multiLevelType w:val="multilevel"/>
    <w:tmpl w:val="B2E811CC"/>
    <w:lvl w:ilvl="0">
      <w:start w:val="1"/>
      <w:numFmt w:val="decimal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09EC64BA"/>
    <w:multiLevelType w:val="hybridMultilevel"/>
    <w:tmpl w:val="DE5AC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3" w15:restartNumberingAfterBreak="0">
    <w:nsid w:val="20906314"/>
    <w:multiLevelType w:val="multilevel"/>
    <w:tmpl w:val="6F544936"/>
    <w:numStyleLink w:val="22"/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7" w15:restartNumberingAfterBreak="0">
    <w:nsid w:val="35500D25"/>
    <w:multiLevelType w:val="multilevel"/>
    <w:tmpl w:val="6F544936"/>
    <w:numStyleLink w:val="22"/>
  </w:abstractNum>
  <w:abstractNum w:abstractNumId="18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9" w15:restartNumberingAfterBreak="0">
    <w:nsid w:val="443314AD"/>
    <w:multiLevelType w:val="multilevel"/>
    <w:tmpl w:val="458EEBE0"/>
    <w:lvl w:ilvl="0">
      <w:start w:val="1"/>
      <w:numFmt w:val="decimal"/>
      <w:pStyle w:val="a3"/>
      <w:suff w:val="space"/>
      <w:lvlText w:val="Рис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1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D123824"/>
    <w:multiLevelType w:val="hybridMultilevel"/>
    <w:tmpl w:val="D9EAA19A"/>
    <w:lvl w:ilvl="0" w:tplc="25F0B318">
      <w:start w:val="1"/>
      <w:numFmt w:val="decimal"/>
      <w:pStyle w:val="a4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FC70B2"/>
    <w:multiLevelType w:val="hybridMultilevel"/>
    <w:tmpl w:val="6F4C2824"/>
    <w:lvl w:ilvl="0" w:tplc="70526CC8">
      <w:start w:val="1"/>
      <w:numFmt w:val="decimal"/>
      <w:pStyle w:val="a5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6" w15:restartNumberingAfterBreak="0">
    <w:nsid w:val="6FDA5BC5"/>
    <w:multiLevelType w:val="multilevel"/>
    <w:tmpl w:val="BFD01092"/>
    <w:lvl w:ilvl="0">
      <w:start w:val="1"/>
      <w:numFmt w:val="decimal"/>
      <w:pStyle w:val="a6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8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410125624">
    <w:abstractNumId w:val="16"/>
  </w:num>
  <w:num w:numId="2" w16cid:durableId="1106120594">
    <w:abstractNumId w:val="27"/>
  </w:num>
  <w:num w:numId="3" w16cid:durableId="1555458770">
    <w:abstractNumId w:val="15"/>
  </w:num>
  <w:num w:numId="4" w16cid:durableId="1922905674">
    <w:abstractNumId w:val="1"/>
  </w:num>
  <w:num w:numId="5" w16cid:durableId="1497260144">
    <w:abstractNumId w:val="28"/>
  </w:num>
  <w:num w:numId="6" w16cid:durableId="1454253649">
    <w:abstractNumId w:val="20"/>
  </w:num>
  <w:num w:numId="7" w16cid:durableId="12926935">
    <w:abstractNumId w:val="7"/>
  </w:num>
  <w:num w:numId="8" w16cid:durableId="2074548633">
    <w:abstractNumId w:val="14"/>
  </w:num>
  <w:num w:numId="9" w16cid:durableId="38558501">
    <w:abstractNumId w:val="11"/>
  </w:num>
  <w:num w:numId="10" w16cid:durableId="1036003613">
    <w:abstractNumId w:val="22"/>
  </w:num>
  <w:num w:numId="11" w16cid:durableId="149177579">
    <w:abstractNumId w:val="6"/>
  </w:num>
  <w:num w:numId="12" w16cid:durableId="601885262">
    <w:abstractNumId w:val="24"/>
  </w:num>
  <w:num w:numId="13" w16cid:durableId="1382703885">
    <w:abstractNumId w:val="0"/>
  </w:num>
  <w:num w:numId="14" w16cid:durableId="906502038">
    <w:abstractNumId w:val="25"/>
  </w:num>
  <w:num w:numId="15" w16cid:durableId="930163418">
    <w:abstractNumId w:val="8"/>
  </w:num>
  <w:num w:numId="16" w16cid:durableId="382217834">
    <w:abstractNumId w:val="17"/>
  </w:num>
  <w:num w:numId="17" w16cid:durableId="1708682150">
    <w:abstractNumId w:val="13"/>
  </w:num>
  <w:num w:numId="18" w16cid:durableId="647168898">
    <w:abstractNumId w:val="10"/>
  </w:num>
  <w:num w:numId="19" w16cid:durableId="1577859480">
    <w:abstractNumId w:val="23"/>
  </w:num>
  <w:num w:numId="20" w16cid:durableId="1167553031">
    <w:abstractNumId w:val="3"/>
  </w:num>
  <w:num w:numId="21" w16cid:durableId="1756053835">
    <w:abstractNumId w:val="4"/>
  </w:num>
  <w:num w:numId="22" w16cid:durableId="1384523579">
    <w:abstractNumId w:val="18"/>
  </w:num>
  <w:num w:numId="23" w16cid:durableId="2066564703">
    <w:abstractNumId w:val="12"/>
  </w:num>
  <w:num w:numId="24" w16cid:durableId="2117627586">
    <w:abstractNumId w:val="2"/>
  </w:num>
  <w:num w:numId="25" w16cid:durableId="1241793851">
    <w:abstractNumId w:val="22"/>
    <w:lvlOverride w:ilvl="0">
      <w:startOverride w:val="1"/>
    </w:lvlOverride>
  </w:num>
  <w:num w:numId="26" w16cid:durableId="1084836976">
    <w:abstractNumId w:val="26"/>
  </w:num>
  <w:num w:numId="27" w16cid:durableId="1922789016">
    <w:abstractNumId w:val="21"/>
  </w:num>
  <w:num w:numId="28" w16cid:durableId="1548568287">
    <w:abstractNumId w:val="5"/>
  </w:num>
  <w:num w:numId="29" w16cid:durableId="14638888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80965108">
    <w:abstractNumId w:val="19"/>
  </w:num>
  <w:num w:numId="31" w16cid:durableId="17706555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881"/>
    <w:rsid w:val="00025991"/>
    <w:rsid w:val="00035C4C"/>
    <w:rsid w:val="0003656F"/>
    <w:rsid w:val="000565C6"/>
    <w:rsid w:val="0006172D"/>
    <w:rsid w:val="00063A15"/>
    <w:rsid w:val="00064E8B"/>
    <w:rsid w:val="00084DDF"/>
    <w:rsid w:val="000851FA"/>
    <w:rsid w:val="00090579"/>
    <w:rsid w:val="00095910"/>
    <w:rsid w:val="000B1F41"/>
    <w:rsid w:val="000B5D9C"/>
    <w:rsid w:val="000B721D"/>
    <w:rsid w:val="000E7DBA"/>
    <w:rsid w:val="000F71FD"/>
    <w:rsid w:val="00111FF9"/>
    <w:rsid w:val="00151BEC"/>
    <w:rsid w:val="00162375"/>
    <w:rsid w:val="001832F5"/>
    <w:rsid w:val="001B1B03"/>
    <w:rsid w:val="001B32F7"/>
    <w:rsid w:val="001D5E53"/>
    <w:rsid w:val="001E3907"/>
    <w:rsid w:val="001E6E38"/>
    <w:rsid w:val="0020070E"/>
    <w:rsid w:val="00213A93"/>
    <w:rsid w:val="00237987"/>
    <w:rsid w:val="00251F18"/>
    <w:rsid w:val="002523D2"/>
    <w:rsid w:val="0025334A"/>
    <w:rsid w:val="002632D6"/>
    <w:rsid w:val="00294730"/>
    <w:rsid w:val="00295F4F"/>
    <w:rsid w:val="002B6106"/>
    <w:rsid w:val="002D1672"/>
    <w:rsid w:val="002D5C58"/>
    <w:rsid w:val="002E373A"/>
    <w:rsid w:val="002E7750"/>
    <w:rsid w:val="0030071C"/>
    <w:rsid w:val="00312B77"/>
    <w:rsid w:val="00321776"/>
    <w:rsid w:val="00327A23"/>
    <w:rsid w:val="00340885"/>
    <w:rsid w:val="00341A02"/>
    <w:rsid w:val="00371E39"/>
    <w:rsid w:val="0037417C"/>
    <w:rsid w:val="00374C59"/>
    <w:rsid w:val="00384ECC"/>
    <w:rsid w:val="00395E78"/>
    <w:rsid w:val="003A7471"/>
    <w:rsid w:val="003B2153"/>
    <w:rsid w:val="003B7418"/>
    <w:rsid w:val="003C218B"/>
    <w:rsid w:val="003D414E"/>
    <w:rsid w:val="003E4132"/>
    <w:rsid w:val="003E4C7B"/>
    <w:rsid w:val="003F274E"/>
    <w:rsid w:val="004012FB"/>
    <w:rsid w:val="0040671E"/>
    <w:rsid w:val="004156CB"/>
    <w:rsid w:val="004329C7"/>
    <w:rsid w:val="00453CBA"/>
    <w:rsid w:val="004557D2"/>
    <w:rsid w:val="00456558"/>
    <w:rsid w:val="004641FF"/>
    <w:rsid w:val="0046497E"/>
    <w:rsid w:val="00475C3D"/>
    <w:rsid w:val="00495F75"/>
    <w:rsid w:val="00497F6F"/>
    <w:rsid w:val="004A5302"/>
    <w:rsid w:val="004B37E8"/>
    <w:rsid w:val="004B5CD2"/>
    <w:rsid w:val="004C1AAF"/>
    <w:rsid w:val="004C7C10"/>
    <w:rsid w:val="004D6D91"/>
    <w:rsid w:val="004E44B1"/>
    <w:rsid w:val="004F2A89"/>
    <w:rsid w:val="004F7F88"/>
    <w:rsid w:val="00500104"/>
    <w:rsid w:val="00506F69"/>
    <w:rsid w:val="00516DFF"/>
    <w:rsid w:val="00543F39"/>
    <w:rsid w:val="00544F2D"/>
    <w:rsid w:val="0057482E"/>
    <w:rsid w:val="00574DD5"/>
    <w:rsid w:val="005A7E86"/>
    <w:rsid w:val="005B6545"/>
    <w:rsid w:val="005C2332"/>
    <w:rsid w:val="005D2800"/>
    <w:rsid w:val="005E4F2A"/>
    <w:rsid w:val="005F5D88"/>
    <w:rsid w:val="00601F8B"/>
    <w:rsid w:val="0063583D"/>
    <w:rsid w:val="00654ECF"/>
    <w:rsid w:val="00666D21"/>
    <w:rsid w:val="00674524"/>
    <w:rsid w:val="006A4F6D"/>
    <w:rsid w:val="006B3E75"/>
    <w:rsid w:val="006B4CA3"/>
    <w:rsid w:val="006C7A54"/>
    <w:rsid w:val="006E2B77"/>
    <w:rsid w:val="006E7B40"/>
    <w:rsid w:val="006F5F48"/>
    <w:rsid w:val="00700485"/>
    <w:rsid w:val="0070592F"/>
    <w:rsid w:val="0071183B"/>
    <w:rsid w:val="007246FB"/>
    <w:rsid w:val="0075210F"/>
    <w:rsid w:val="00773594"/>
    <w:rsid w:val="0078465D"/>
    <w:rsid w:val="007930ED"/>
    <w:rsid w:val="007C378E"/>
    <w:rsid w:val="007D0609"/>
    <w:rsid w:val="007D0DF0"/>
    <w:rsid w:val="007D3A85"/>
    <w:rsid w:val="007D3EC8"/>
    <w:rsid w:val="007E0985"/>
    <w:rsid w:val="007E5C5C"/>
    <w:rsid w:val="008045D8"/>
    <w:rsid w:val="008244CC"/>
    <w:rsid w:val="008302C7"/>
    <w:rsid w:val="00830F2D"/>
    <w:rsid w:val="00853432"/>
    <w:rsid w:val="00856000"/>
    <w:rsid w:val="008B1C72"/>
    <w:rsid w:val="008D6C4D"/>
    <w:rsid w:val="00917645"/>
    <w:rsid w:val="00917D90"/>
    <w:rsid w:val="00923E95"/>
    <w:rsid w:val="0093477C"/>
    <w:rsid w:val="00961BBB"/>
    <w:rsid w:val="009806AB"/>
    <w:rsid w:val="00980B95"/>
    <w:rsid w:val="00983861"/>
    <w:rsid w:val="00985035"/>
    <w:rsid w:val="00985F55"/>
    <w:rsid w:val="009A58F5"/>
    <w:rsid w:val="009A77CB"/>
    <w:rsid w:val="009B1702"/>
    <w:rsid w:val="009C0CF1"/>
    <w:rsid w:val="009D0645"/>
    <w:rsid w:val="009F270C"/>
    <w:rsid w:val="009F5065"/>
    <w:rsid w:val="00A2111C"/>
    <w:rsid w:val="00A233A8"/>
    <w:rsid w:val="00A604BC"/>
    <w:rsid w:val="00A64183"/>
    <w:rsid w:val="00A95BAF"/>
    <w:rsid w:val="00AD03E2"/>
    <w:rsid w:val="00AE1D8A"/>
    <w:rsid w:val="00AE1FDE"/>
    <w:rsid w:val="00AE243B"/>
    <w:rsid w:val="00AE53D9"/>
    <w:rsid w:val="00B13B4B"/>
    <w:rsid w:val="00B32881"/>
    <w:rsid w:val="00B34985"/>
    <w:rsid w:val="00B5772B"/>
    <w:rsid w:val="00B968FE"/>
    <w:rsid w:val="00BC036F"/>
    <w:rsid w:val="00BC6377"/>
    <w:rsid w:val="00BE19C9"/>
    <w:rsid w:val="00BE1C48"/>
    <w:rsid w:val="00BF37F7"/>
    <w:rsid w:val="00BF542D"/>
    <w:rsid w:val="00C1387D"/>
    <w:rsid w:val="00C174D6"/>
    <w:rsid w:val="00C212CE"/>
    <w:rsid w:val="00C36F05"/>
    <w:rsid w:val="00C469D8"/>
    <w:rsid w:val="00C5031D"/>
    <w:rsid w:val="00C53ADA"/>
    <w:rsid w:val="00C6615B"/>
    <w:rsid w:val="00C77E41"/>
    <w:rsid w:val="00C86FE9"/>
    <w:rsid w:val="00C93DCC"/>
    <w:rsid w:val="00CD69E8"/>
    <w:rsid w:val="00CF2D09"/>
    <w:rsid w:val="00D139C3"/>
    <w:rsid w:val="00D24CF4"/>
    <w:rsid w:val="00D32446"/>
    <w:rsid w:val="00D335CB"/>
    <w:rsid w:val="00D37565"/>
    <w:rsid w:val="00D5217D"/>
    <w:rsid w:val="00D52829"/>
    <w:rsid w:val="00D60F71"/>
    <w:rsid w:val="00D64519"/>
    <w:rsid w:val="00D740EB"/>
    <w:rsid w:val="00DA1B1D"/>
    <w:rsid w:val="00DB66C1"/>
    <w:rsid w:val="00E13401"/>
    <w:rsid w:val="00E6175D"/>
    <w:rsid w:val="00E675B9"/>
    <w:rsid w:val="00E802CE"/>
    <w:rsid w:val="00E80FFE"/>
    <w:rsid w:val="00E93983"/>
    <w:rsid w:val="00EC03D0"/>
    <w:rsid w:val="00EC06C5"/>
    <w:rsid w:val="00EC5903"/>
    <w:rsid w:val="00EF4ADA"/>
    <w:rsid w:val="00F03722"/>
    <w:rsid w:val="00F2105D"/>
    <w:rsid w:val="00F357FA"/>
    <w:rsid w:val="00F52F00"/>
    <w:rsid w:val="00F570B7"/>
    <w:rsid w:val="00F6607C"/>
    <w:rsid w:val="00F67AC2"/>
    <w:rsid w:val="00F72418"/>
    <w:rsid w:val="00F72D85"/>
    <w:rsid w:val="00F7377D"/>
    <w:rsid w:val="00F74364"/>
    <w:rsid w:val="00F91A1E"/>
    <w:rsid w:val="00FA32D6"/>
    <w:rsid w:val="00FA6015"/>
    <w:rsid w:val="00FB359E"/>
    <w:rsid w:val="00FB5D42"/>
    <w:rsid w:val="00FC7719"/>
    <w:rsid w:val="00FD498F"/>
    <w:rsid w:val="00FE2979"/>
    <w:rsid w:val="00FE7FAB"/>
    <w:rsid w:val="00FF6364"/>
    <w:rsid w:val="00FF7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7630AC"/>
  <w15:docId w15:val="{C016353A-57A8-4107-99D3-720450EB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7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7"/>
    <w:next w:val="a7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7"/>
    <w:next w:val="a7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7"/>
    <w:next w:val="a7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7"/>
    <w:next w:val="a7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7"/>
    <w:next w:val="a7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7"/>
    <w:next w:val="a7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7"/>
    <w:next w:val="a7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7"/>
    <w:next w:val="a7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7"/>
    <w:next w:val="a7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Title"/>
    <w:basedOn w:val="a7"/>
    <w:next w:val="a7"/>
    <w:link w:val="ac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Название рисунка"/>
    <w:basedOn w:val="a7"/>
    <w:next w:val="a7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e">
    <w:name w:val="Название таблицы"/>
    <w:basedOn w:val="a7"/>
    <w:next w:val="a7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c">
    <w:name w:val="Заголовок Знак"/>
    <w:basedOn w:val="a8"/>
    <w:link w:val="ab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">
    <w:name w:val="Программный код"/>
    <w:basedOn w:val="a7"/>
    <w:next w:val="a7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0">
    <w:name w:val="Текст внутри таблицы"/>
    <w:basedOn w:val="a7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8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8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8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8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8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8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8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8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8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7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7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1">
    <w:name w:val="Intense Reference"/>
    <w:basedOn w:val="a8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7"/>
    <w:next w:val="a7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7"/>
    <w:next w:val="a7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7"/>
    <w:next w:val="a7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2">
    <w:name w:val="E-mail Signature"/>
    <w:basedOn w:val="a7"/>
    <w:link w:val="af3"/>
    <w:uiPriority w:val="99"/>
    <w:semiHidden/>
    <w:locked/>
    <w:rsid w:val="00F67AC2"/>
  </w:style>
  <w:style w:type="character" w:customStyle="1" w:styleId="af3">
    <w:name w:val="Электронная подпись Знак"/>
    <w:basedOn w:val="a8"/>
    <w:link w:val="af2"/>
    <w:uiPriority w:val="99"/>
    <w:semiHidden/>
    <w:rsid w:val="00F67AC2"/>
    <w:rPr>
      <w:rFonts w:eastAsiaTheme="minorEastAsia"/>
      <w:lang w:eastAsia="ru-RU"/>
    </w:rPr>
  </w:style>
  <w:style w:type="character" w:styleId="af4">
    <w:name w:val="Book Title"/>
    <w:basedOn w:val="a8"/>
    <w:uiPriority w:val="33"/>
    <w:semiHidden/>
    <w:locked/>
    <w:rsid w:val="00F67AC2"/>
    <w:rPr>
      <w:b/>
      <w:bCs/>
      <w:smallCaps/>
      <w:spacing w:val="5"/>
    </w:rPr>
  </w:style>
  <w:style w:type="character" w:styleId="af5">
    <w:name w:val="Subtle Reference"/>
    <w:basedOn w:val="a8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9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7"/>
    <w:uiPriority w:val="99"/>
    <w:semiHidden/>
    <w:locked/>
    <w:rsid w:val="00985035"/>
    <w:pPr>
      <w:numPr>
        <w:numId w:val="4"/>
      </w:numPr>
      <w:contextualSpacing/>
    </w:pPr>
  </w:style>
  <w:style w:type="paragraph" w:styleId="af6">
    <w:name w:val="List Paragraph"/>
    <w:basedOn w:val="a7"/>
    <w:uiPriority w:val="99"/>
    <w:qFormat/>
    <w:locked/>
    <w:rsid w:val="00F52F00"/>
    <w:pPr>
      <w:ind w:left="720"/>
      <w:contextualSpacing/>
    </w:pPr>
  </w:style>
  <w:style w:type="table" w:styleId="af7">
    <w:name w:val="Table Grid"/>
    <w:basedOn w:val="a9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8">
    <w:name w:val="Рисунок"/>
    <w:basedOn w:val="a7"/>
    <w:next w:val="ad"/>
    <w:qFormat/>
    <w:rsid w:val="00BE19C9"/>
    <w:pPr>
      <w:keepNext/>
      <w:ind w:firstLine="0"/>
      <w:jc w:val="center"/>
    </w:pPr>
  </w:style>
  <w:style w:type="paragraph" w:styleId="af9">
    <w:name w:val="Balloon Text"/>
    <w:basedOn w:val="a7"/>
    <w:link w:val="afa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b">
    <w:name w:val="Введение_заключение"/>
    <w:basedOn w:val="1"/>
    <w:next w:val="a7"/>
    <w:qFormat/>
    <w:rsid w:val="00F52F00"/>
    <w:pPr>
      <w:numPr>
        <w:numId w:val="0"/>
      </w:numPr>
      <w:jc w:val="center"/>
    </w:pPr>
  </w:style>
  <w:style w:type="character" w:customStyle="1" w:styleId="afa">
    <w:name w:val="Текст выноски Знак"/>
    <w:basedOn w:val="a8"/>
    <w:link w:val="af9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1">
    <w:name w:val="Список_ТИРЕ"/>
    <w:basedOn w:val="a7"/>
    <w:qFormat/>
    <w:rsid w:val="00384ECC"/>
    <w:pPr>
      <w:numPr>
        <w:numId w:val="8"/>
      </w:numPr>
      <w:ind w:left="0" w:firstLine="851"/>
    </w:pPr>
  </w:style>
  <w:style w:type="paragraph" w:customStyle="1" w:styleId="a0">
    <w:name w:val="Список_БУКВЫ"/>
    <w:basedOn w:val="a1"/>
    <w:qFormat/>
    <w:rsid w:val="00384ECC"/>
    <w:pPr>
      <w:numPr>
        <w:numId w:val="9"/>
      </w:numPr>
      <w:ind w:left="0" w:firstLine="851"/>
    </w:pPr>
  </w:style>
  <w:style w:type="paragraph" w:customStyle="1" w:styleId="a4">
    <w:name w:val="Список_ЦИФРЫ"/>
    <w:basedOn w:val="a0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0"/>
    <w:qFormat/>
    <w:rsid w:val="00384ECC"/>
    <w:pPr>
      <w:numPr>
        <w:numId w:val="11"/>
      </w:numPr>
      <w:ind w:left="0" w:firstLine="851"/>
    </w:pPr>
  </w:style>
  <w:style w:type="paragraph" w:customStyle="1" w:styleId="a5">
    <w:name w:val="Список источников"/>
    <w:basedOn w:val="a7"/>
    <w:qFormat/>
    <w:rsid w:val="00384ECC"/>
    <w:pPr>
      <w:numPr>
        <w:numId w:val="12"/>
      </w:numPr>
      <w:ind w:left="0" w:firstLine="851"/>
    </w:pPr>
  </w:style>
  <w:style w:type="paragraph" w:styleId="afc">
    <w:name w:val="header"/>
    <w:basedOn w:val="a7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8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footer"/>
    <w:basedOn w:val="a7"/>
    <w:link w:val="aff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8"/>
    <w:link w:val="afe"/>
    <w:uiPriority w:val="99"/>
    <w:rsid w:val="00D60F71"/>
    <w:rPr>
      <w:rFonts w:ascii="Times New Roman" w:hAnsi="Times New Roman"/>
      <w:sz w:val="28"/>
    </w:rPr>
  </w:style>
  <w:style w:type="paragraph" w:styleId="aff0">
    <w:name w:val="Normal (Web)"/>
    <w:basedOn w:val="a7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1">
    <w:name w:val="_Название рисунка"/>
    <w:basedOn w:val="aff2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3">
    <w:name w:val="_Рисунок"/>
    <w:basedOn w:val="a7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2">
    <w:name w:val="caption"/>
    <w:aliases w:val="Вставленный объект"/>
    <w:basedOn w:val="a7"/>
    <w:next w:val="a7"/>
    <w:link w:val="aff4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5">
    <w:name w:val="Hyperlink"/>
    <w:basedOn w:val="a8"/>
    <w:uiPriority w:val="99"/>
    <w:locked/>
    <w:rsid w:val="00917645"/>
    <w:rPr>
      <w:color w:val="0000FF" w:themeColor="hyperlink"/>
      <w:u w:val="single"/>
    </w:rPr>
  </w:style>
  <w:style w:type="character" w:customStyle="1" w:styleId="aff4">
    <w:name w:val="Название объекта Знак"/>
    <w:aliases w:val="Вставленный объект Знак"/>
    <w:link w:val="aff2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8"/>
    <w:link w:val="aff6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7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6">
    <w:name w:val="Body Text"/>
    <w:basedOn w:val="a7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8">
    <w:name w:val="Основной текст Знак"/>
    <w:basedOn w:val="a8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9">
    <w:name w:val="Подпись к картинке_"/>
    <w:basedOn w:val="a8"/>
    <w:link w:val="affa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a">
    <w:name w:val="Подпись к картинке"/>
    <w:basedOn w:val="a7"/>
    <w:link w:val="aff9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8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7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b">
    <w:name w:val="Подпись к картинке + Курсив"/>
    <w:aliases w:val="Интервал 0 pt11"/>
    <w:basedOn w:val="aff9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c">
    <w:name w:val="annotation reference"/>
    <w:basedOn w:val="a8"/>
    <w:uiPriority w:val="99"/>
    <w:semiHidden/>
    <w:unhideWhenUsed/>
    <w:locked/>
    <w:rsid w:val="004A5302"/>
    <w:rPr>
      <w:sz w:val="16"/>
      <w:szCs w:val="16"/>
    </w:rPr>
  </w:style>
  <w:style w:type="paragraph" w:styleId="affd">
    <w:name w:val="annotation text"/>
    <w:basedOn w:val="a7"/>
    <w:link w:val="affe"/>
    <w:uiPriority w:val="99"/>
    <w:semiHidden/>
    <w:unhideWhenUsed/>
    <w:locked/>
    <w:rsid w:val="004A5302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8"/>
    <w:link w:val="affd"/>
    <w:uiPriority w:val="99"/>
    <w:semiHidden/>
    <w:rsid w:val="004A5302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4A5302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4A5302"/>
    <w:rPr>
      <w:rFonts w:ascii="Times New Roman" w:hAnsi="Times New Roman"/>
      <w:b/>
      <w:bCs/>
      <w:sz w:val="20"/>
      <w:szCs w:val="20"/>
    </w:rPr>
  </w:style>
  <w:style w:type="paragraph" w:customStyle="1" w:styleId="a3">
    <w:name w:val="Подпись рисунка"/>
    <w:basedOn w:val="a7"/>
    <w:next w:val="a7"/>
    <w:rsid w:val="00456558"/>
    <w:pPr>
      <w:numPr>
        <w:numId w:val="30"/>
      </w:numPr>
      <w:suppressAutoHyphens/>
      <w:jc w:val="center"/>
    </w:pPr>
  </w:style>
  <w:style w:type="character" w:styleId="afff1">
    <w:name w:val="Unresolved Mention"/>
    <w:basedOn w:val="a8"/>
    <w:uiPriority w:val="99"/>
    <w:semiHidden/>
    <w:unhideWhenUsed/>
    <w:rsid w:val="00374C59"/>
    <w:rPr>
      <w:color w:val="605E5C"/>
      <w:shd w:val="clear" w:color="auto" w:fill="E1DFDD"/>
    </w:rPr>
  </w:style>
  <w:style w:type="character" w:styleId="afff2">
    <w:name w:val="FollowedHyperlink"/>
    <w:basedOn w:val="a8"/>
    <w:uiPriority w:val="99"/>
    <w:semiHidden/>
    <w:unhideWhenUsed/>
    <w:locked/>
    <w:rsid w:val="00374C59"/>
    <w:rPr>
      <w:color w:val="800080" w:themeColor="followedHyperlink"/>
      <w:u w:val="single"/>
    </w:rPr>
  </w:style>
  <w:style w:type="paragraph" w:customStyle="1" w:styleId="afff3">
    <w:name w:val="Стиль Лабораторной"/>
    <w:basedOn w:val="a7"/>
    <w:link w:val="afff4"/>
    <w:qFormat/>
    <w:rsid w:val="002632D6"/>
    <w:pPr>
      <w:spacing w:line="240" w:lineRule="auto"/>
      <w:ind w:firstLine="0"/>
      <w:jc w:val="center"/>
    </w:pPr>
    <w:rPr>
      <w:b/>
      <w:sz w:val="32"/>
      <w:szCs w:val="32"/>
      <w:lang w:val="en-US"/>
    </w:rPr>
  </w:style>
  <w:style w:type="character" w:customStyle="1" w:styleId="afff4">
    <w:name w:val="Стиль Лабораторной Знак"/>
    <w:basedOn w:val="a8"/>
    <w:link w:val="afff3"/>
    <w:rsid w:val="002632D6"/>
    <w:rPr>
      <w:rFonts w:ascii="Times New Roman" w:hAnsi="Times New Roman"/>
      <w:b/>
      <w:sz w:val="32"/>
      <w:szCs w:val="32"/>
      <w:lang w:val="en-US"/>
    </w:rPr>
  </w:style>
  <w:style w:type="paragraph" w:customStyle="1" w:styleId="afff5">
    <w:name w:val="Тема лабораторной работы"/>
    <w:basedOn w:val="a7"/>
    <w:qFormat/>
    <w:rsid w:val="004D6D91"/>
    <w:pPr>
      <w:tabs>
        <w:tab w:val="num" w:pos="0"/>
      </w:tabs>
      <w:suppressAutoHyphens/>
      <w:spacing w:line="240" w:lineRule="auto"/>
      <w:ind w:firstLine="0"/>
      <w:jc w:val="center"/>
    </w:pPr>
    <w:rPr>
      <w:rFonts w:eastAsia="Times New Roman" w:cs="Times New Roman"/>
    </w:rPr>
  </w:style>
  <w:style w:type="paragraph" w:customStyle="1" w:styleId="afff6">
    <w:name w:val="МинОбрСПбПУ"/>
    <w:basedOn w:val="a7"/>
    <w:qFormat/>
    <w:rsid w:val="004D6D91"/>
    <w:pPr>
      <w:ind w:right="567"/>
      <w:jc w:val="center"/>
    </w:pPr>
    <w:rPr>
      <w:rFonts w:eastAsia="Times New Roman"/>
    </w:rPr>
  </w:style>
  <w:style w:type="paragraph" w:customStyle="1" w:styleId="afff7">
    <w:name w:val="Роспись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851" w:firstLine="0"/>
      <w:jc w:val="left"/>
    </w:pPr>
    <w:rPr>
      <w:rFonts w:cs="Times New Roman"/>
      <w:i/>
      <w:sz w:val="22"/>
      <w:szCs w:val="22"/>
    </w:rPr>
  </w:style>
  <w:style w:type="paragraph" w:customStyle="1" w:styleId="41">
    <w:name w:val="Подпись4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567" w:firstLine="0"/>
      <w:jc w:val="center"/>
    </w:pPr>
    <w:rPr>
      <w:rFonts w:cs="Times New Roman"/>
      <w:i/>
      <w:sz w:val="22"/>
      <w:szCs w:val="22"/>
    </w:rPr>
  </w:style>
  <w:style w:type="paragraph" w:customStyle="1" w:styleId="a">
    <w:name w:val="Кто_я"/>
    <w:basedOn w:val="af6"/>
    <w:qFormat/>
    <w:rsid w:val="00111FF9"/>
    <w:pPr>
      <w:numPr>
        <w:numId w:val="24"/>
      </w:numPr>
      <w:tabs>
        <w:tab w:val="clear" w:pos="0"/>
      </w:tabs>
      <w:spacing w:before="240" w:after="200" w:line="240" w:lineRule="auto"/>
      <w:ind w:left="567" w:firstLine="0"/>
      <w:jc w:val="right"/>
    </w:pPr>
    <w:rPr>
      <w:rFonts w:cs="Times New Roman"/>
    </w:rPr>
  </w:style>
  <w:style w:type="paragraph" w:customStyle="1" w:styleId="a6">
    <w:name w:val="Заголовок_пункта"/>
    <w:basedOn w:val="af6"/>
    <w:qFormat/>
    <w:rsid w:val="00111FF9"/>
    <w:pPr>
      <w:numPr>
        <w:numId w:val="26"/>
      </w:numPr>
      <w:suppressAutoHyphens/>
      <w:ind w:firstLine="419"/>
      <w:outlineLvl w:val="0"/>
    </w:pPr>
    <w:rPr>
      <w:rFonts w:eastAsia="Times New Roman" w:cs="Times New Roman"/>
      <w:b/>
    </w:rPr>
  </w:style>
  <w:style w:type="paragraph" w:customStyle="1" w:styleId="afff8">
    <w:name w:val="Заголовок_таблицы"/>
    <w:basedOn w:val="af0"/>
    <w:qFormat/>
    <w:rsid w:val="00111FF9"/>
    <w:rPr>
      <w:b/>
    </w:rPr>
  </w:style>
  <w:style w:type="paragraph" w:customStyle="1" w:styleId="afff9">
    <w:name w:val="Название_таблицы"/>
    <w:basedOn w:val="aff2"/>
    <w:qFormat/>
    <w:rsid w:val="0030071C"/>
    <w:pPr>
      <w:keepNext/>
      <w:jc w:val="left"/>
    </w:pPr>
    <w:rPr>
      <w:b w:val="0"/>
      <w:color w:val="000000" w:themeColor="text1"/>
      <w:sz w:val="28"/>
    </w:rPr>
  </w:style>
  <w:style w:type="paragraph" w:customStyle="1" w:styleId="afffa">
    <w:name w:val="Название_рисунка"/>
    <w:basedOn w:val="aff2"/>
    <w:qFormat/>
    <w:rsid w:val="0030071C"/>
    <w:pPr>
      <w:jc w:val="center"/>
    </w:pPr>
    <w:rPr>
      <w:b w:val="0"/>
      <w:color w:val="000000" w:themeColor="text1"/>
      <w:sz w:val="28"/>
    </w:rPr>
  </w:style>
  <w:style w:type="paragraph" w:styleId="afffb">
    <w:name w:val="Intense Quote"/>
    <w:basedOn w:val="a7"/>
    <w:next w:val="a7"/>
    <w:link w:val="afffc"/>
    <w:uiPriority w:val="30"/>
    <w:locked/>
    <w:rsid w:val="00D335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c">
    <w:name w:val="Выделенная цитата Знак"/>
    <w:basedOn w:val="a8"/>
    <w:link w:val="afffb"/>
    <w:uiPriority w:val="30"/>
    <w:rsid w:val="00D335CB"/>
    <w:rPr>
      <w:rFonts w:ascii="Times New Roman" w:hAnsi="Times New Roman"/>
      <w:i/>
      <w:iCs/>
      <w:color w:val="4F81BD" w:themeColor="accent1"/>
      <w:sz w:val="28"/>
      <w:szCs w:val="28"/>
    </w:rPr>
  </w:style>
  <w:style w:type="paragraph" w:customStyle="1" w:styleId="afffd">
    <w:name w:val="АААААААААА"/>
    <w:basedOn w:val="a7"/>
    <w:qFormat/>
    <w:rsid w:val="00D335CB"/>
    <w:pPr>
      <w:spacing w:line="240" w:lineRule="auto"/>
    </w:pPr>
    <w:rPr>
      <w:rFonts w:eastAsia="Times New Roman" w:cs="Times New Roman"/>
      <w:b/>
    </w:rPr>
  </w:style>
  <w:style w:type="character" w:styleId="afffe">
    <w:name w:val="Subtle Emphasis"/>
    <w:basedOn w:val="a8"/>
    <w:uiPriority w:val="99"/>
    <w:locked/>
    <w:rsid w:val="0057482E"/>
    <w:rPr>
      <w:i/>
      <w:iCs/>
      <w:color w:val="404040" w:themeColor="text1" w:themeTint="BF"/>
    </w:rPr>
  </w:style>
  <w:style w:type="paragraph" w:styleId="HTML">
    <w:name w:val="HTML Preformatted"/>
    <w:basedOn w:val="a7"/>
    <w:link w:val="HTML0"/>
    <w:uiPriority w:val="99"/>
    <w:semiHidden/>
    <w:unhideWhenUsed/>
    <w:locked/>
    <w:rsid w:val="00085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0851F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8"/>
    <w:uiPriority w:val="99"/>
    <w:semiHidden/>
    <w:unhideWhenUsed/>
    <w:locked/>
    <w:rsid w:val="000851FA"/>
    <w:rPr>
      <w:rFonts w:ascii="Courier New" w:eastAsia="Times New Roman" w:hAnsi="Courier New" w:cs="Courier New"/>
      <w:sz w:val="20"/>
      <w:szCs w:val="20"/>
    </w:rPr>
  </w:style>
  <w:style w:type="character" w:customStyle="1" w:styleId="affff">
    <w:name w:val="Основного текста Знак"/>
    <w:basedOn w:val="a8"/>
    <w:link w:val="affff0"/>
    <w:locked/>
    <w:rsid w:val="000565C6"/>
    <w:rPr>
      <w:rFonts w:ascii="Times New Roman" w:eastAsia="Times New Roman" w:hAnsi="Times New Roman" w:cs="Times New Roman"/>
      <w:sz w:val="28"/>
      <w:szCs w:val="28"/>
    </w:rPr>
  </w:style>
  <w:style w:type="paragraph" w:customStyle="1" w:styleId="affff0">
    <w:name w:val="Основного текста"/>
    <w:basedOn w:val="a7"/>
    <w:link w:val="affff"/>
    <w:qFormat/>
    <w:rsid w:val="000565C6"/>
    <w:pPr>
      <w:suppressAutoHyphens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99162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av\OneDrive\&#1044;&#1086;&#1082;&#1091;&#1084;&#1077;&#1085;&#1090;&#1099;\&#1053;&#1072;&#1089;&#1090;&#1088;&#1072;&#1080;&#1074;&#1072;&#1077;&#1084;&#1099;&#1077;%20&#1096;&#1072;&#1073;&#1083;&#1086;&#1085;&#1099;%20Office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1569</TotalTime>
  <Pages>18</Pages>
  <Words>1971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Яна Веремейчук</cp:lastModifiedBy>
  <cp:revision>13</cp:revision>
  <dcterms:created xsi:type="dcterms:W3CDTF">2024-02-11T23:52:00Z</dcterms:created>
  <dcterms:modified xsi:type="dcterms:W3CDTF">2024-03-06T12:34:00Z</dcterms:modified>
</cp:coreProperties>
</file>